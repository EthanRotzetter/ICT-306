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bookmarkStart w:id="0" w:name="_GoBack"/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1F686228" w:rsidR="000C3E21" w:rsidRPr="00F01024" w:rsidRDefault="00F33ECE" w:rsidP="00F33EC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innovateur</w:t>
            </w:r>
            <w:r w:rsidR="006C2C29">
              <w:rPr>
                <w:rFonts w:ascii="Century Gothic" w:hAnsi="Century Gothic"/>
              </w:rPr>
              <w:t xml:space="preserve"> car je suis imaginatif, créatif et je peux régler des problèmes </w:t>
            </w:r>
          </w:p>
        </w:tc>
        <w:tc>
          <w:tcPr>
            <w:tcW w:w="4085" w:type="dxa"/>
          </w:tcPr>
          <w:p w14:paraId="72C7B407" w14:textId="2043D6FB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Aucune idée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BDC87F0" w:rsidR="000C3E21" w:rsidRPr="00F01024" w:rsidRDefault="006C2C29" w:rsidP="006C2C2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peux être diplomate je suis </w:t>
            </w:r>
            <w:r>
              <w:rPr>
                <w:rFonts w:ascii="Century Gothic" w:hAnsi="Century Gothic"/>
                <w:sz w:val="22"/>
              </w:rPr>
              <w:t xml:space="preserve">extraverti, </w:t>
            </w:r>
            <w:r w:rsidRPr="002374CB">
              <w:rPr>
                <w:rFonts w:ascii="Century Gothic" w:hAnsi="Century Gothic"/>
                <w:sz w:val="22"/>
              </w:rPr>
              <w:t>enthousiaste, communicatif.</w:t>
            </w:r>
            <w:r>
              <w:rPr>
                <w:rFonts w:ascii="Century Gothic" w:hAnsi="Century Gothic"/>
                <w:sz w:val="22"/>
              </w:rPr>
              <w:t xml:space="preserve"> j’explore les opportunités et je d</w:t>
            </w:r>
            <w:r w:rsidRPr="002374CB">
              <w:rPr>
                <w:rFonts w:ascii="Century Gothic" w:hAnsi="Century Gothic"/>
                <w:sz w:val="22"/>
              </w:rPr>
              <w:t>éveloppe des contacts</w:t>
            </w:r>
          </w:p>
        </w:tc>
        <w:tc>
          <w:tcPr>
            <w:tcW w:w="4085" w:type="dxa"/>
          </w:tcPr>
          <w:p w14:paraId="5DEA7615" w14:textId="596EC284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pense pas que mon voisin pourrais être diplomate car il ne parle pas forcément bien le français mais il est enthousiaste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2306ECCC" w:rsidR="000C3E21" w:rsidRPr="00F01024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coordinateur car je suis mature, confident et président mais je ne prends pas forcément les bonnes décisions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4B31C1" w14:textId="77777777" w:rsidR="000C3E21" w:rsidRDefault="006C2C29" w:rsidP="000C3E21">
            <w:pPr>
              <w:jc w:val="both"/>
              <w:rPr>
                <w:rFonts w:ascii="Century Gothic" w:hAnsi="Century Gothic"/>
              </w:rPr>
            </w:pPr>
            <w:r w:rsidRPr="006C2C29">
              <w:rPr>
                <w:rFonts w:ascii="Century Gothic" w:hAnsi="Century Gothic"/>
                <w:sz w:val="20"/>
              </w:rPr>
              <w:t>Je NE PEUX PAS ÊTRE PROVAOCATEUR CAR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</w:rPr>
              <w:t xml:space="preserve">je ne </w:t>
            </w:r>
            <w:r w:rsidRPr="00F33ECE">
              <w:rPr>
                <w:rFonts w:ascii="Century Gothic" w:hAnsi="Century Gothic"/>
              </w:rPr>
              <w:t>sais</w:t>
            </w:r>
            <w:r>
              <w:rPr>
                <w:rFonts w:ascii="Century Gothic" w:hAnsi="Century Gothic"/>
              </w:rPr>
              <w:t xml:space="preserve"> pas gérer le stresse</w:t>
            </w:r>
          </w:p>
          <w:p w14:paraId="7C6E9241" w14:textId="0254979A" w:rsidR="006C2C29" w:rsidRPr="006C2C29" w:rsidRDefault="006C2C2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Mais j’ai du courage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1A5B4EAE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313A21F0" w:rsidR="000C3E21" w:rsidRPr="00F01024" w:rsidRDefault="00F33ECE" w:rsidP="00F33EC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</w:t>
            </w:r>
            <w:r w:rsidR="006C2C29">
              <w:rPr>
                <w:rFonts w:ascii="Century Gothic" w:hAnsi="Century Gothic"/>
              </w:rPr>
              <w:t xml:space="preserve"> collaborateur car je suis coopératif</w:t>
            </w:r>
            <w:r w:rsidR="006C2C29">
              <w:rPr>
                <w:rFonts w:ascii="Century Gothic" w:hAnsi="Century Gothic"/>
                <w:sz w:val="22"/>
              </w:rPr>
              <w:t xml:space="preserve">, </w:t>
            </w:r>
            <w:r w:rsidR="006C2C29" w:rsidRPr="002374CB">
              <w:rPr>
                <w:rFonts w:ascii="Century Gothic" w:hAnsi="Century Gothic"/>
                <w:sz w:val="22"/>
              </w:rPr>
              <w:t>compréhensif, perceptif et diplomate.</w:t>
            </w:r>
            <w:r w:rsidR="006C2C29">
              <w:rPr>
                <w:rFonts w:ascii="Century Gothic" w:hAnsi="Century Gothic"/>
                <w:sz w:val="22"/>
              </w:rPr>
              <w:t xml:space="preserve"> Et j’é</w:t>
            </w:r>
            <w:r w:rsidR="006C2C29" w:rsidRPr="002374CB">
              <w:rPr>
                <w:rFonts w:ascii="Century Gothic" w:hAnsi="Century Gothic"/>
                <w:sz w:val="22"/>
              </w:rPr>
              <w:t xml:space="preserve">coute, </w:t>
            </w:r>
            <w:r w:rsidR="006C2C29">
              <w:rPr>
                <w:rFonts w:ascii="Century Gothic" w:hAnsi="Century Gothic"/>
                <w:sz w:val="22"/>
              </w:rPr>
              <w:t>je construits et j’</w:t>
            </w:r>
            <w:r w:rsidR="006C2C29" w:rsidRPr="002374CB">
              <w:rPr>
                <w:rFonts w:ascii="Century Gothic" w:hAnsi="Century Gothic"/>
                <w:sz w:val="22"/>
              </w:rPr>
              <w:t>évite les malentendus</w:t>
            </w: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5EB4D98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peux être réalisateur car je discipliné, fiable et efficace et je mets en pratique mes idées</w:t>
            </w:r>
          </w:p>
        </w:tc>
        <w:tc>
          <w:tcPr>
            <w:tcW w:w="4085" w:type="dxa"/>
          </w:tcPr>
          <w:p w14:paraId="025E8C0B" w14:textId="29F00B5B" w:rsidR="000C3E21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 voisin peut être réalisateur car il est discipliné, fiable et efficace et il met ses idées en pratique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62CBF1BD" w:rsidR="000C3E21" w:rsidRPr="00F01024" w:rsidRDefault="00016232" w:rsidP="00F33EC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peux être perfectionniste car je suis méticuleux, consciencieux et </w:t>
            </w:r>
            <w:r w:rsidRPr="002374CB">
              <w:rPr>
                <w:rFonts w:ascii="Century Gothic" w:hAnsi="Century Gothic"/>
                <w:sz w:val="22"/>
              </w:rPr>
              <w:t xml:space="preserve">anxieux. Cherche les erreurs et les oublis. </w:t>
            </w:r>
            <w:r w:rsidR="00F33ECE">
              <w:rPr>
                <w:rFonts w:ascii="Century Gothic" w:hAnsi="Century Gothic"/>
                <w:sz w:val="22"/>
              </w:rPr>
              <w:t>Et je cherche toujours à faire r</w:t>
            </w:r>
            <w:r w:rsidRPr="002374CB">
              <w:rPr>
                <w:rFonts w:ascii="Century Gothic" w:hAnsi="Century Gothic"/>
                <w:sz w:val="22"/>
              </w:rPr>
              <w:t>espect</w:t>
            </w:r>
            <w:r w:rsidR="00F33ECE">
              <w:rPr>
                <w:rFonts w:ascii="Century Gothic" w:hAnsi="Century Gothic"/>
                <w:sz w:val="22"/>
              </w:rPr>
              <w:t>er</w:t>
            </w:r>
            <w:r w:rsidRPr="002374CB">
              <w:rPr>
                <w:rFonts w:ascii="Century Gothic" w:hAnsi="Century Gothic"/>
                <w:sz w:val="22"/>
              </w:rPr>
              <w:t xml:space="preserve"> les délais.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544B88C" w:rsidR="000C3E21" w:rsidRPr="00F01024" w:rsidRDefault="00016232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 xml:space="preserve">Je </w:t>
            </w: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4085" w:type="dxa"/>
          </w:tcPr>
          <w:p w14:paraId="705CAF75" w14:textId="73853D86" w:rsidR="00F33ECE" w:rsidRPr="00F01024" w:rsidRDefault="00F33ECE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pense que mon voisin pourrait être spécialiste</w:t>
            </w:r>
          </w:p>
        </w:tc>
      </w:tr>
      <w:bookmarkEnd w:id="0"/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7CE35" w14:textId="77777777" w:rsidR="0044760D" w:rsidRDefault="0044760D">
      <w:r>
        <w:separator/>
      </w:r>
    </w:p>
  </w:endnote>
  <w:endnote w:type="continuationSeparator" w:id="0">
    <w:p w14:paraId="772D12F4" w14:textId="77777777" w:rsidR="0044760D" w:rsidRDefault="0044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6A99E14D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F33ECE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F33ECE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742C7" w14:textId="77777777" w:rsidR="0044760D" w:rsidRDefault="0044760D">
      <w:r>
        <w:separator/>
      </w:r>
    </w:p>
  </w:footnote>
  <w:footnote w:type="continuationSeparator" w:id="0">
    <w:p w14:paraId="113E32BE" w14:textId="77777777" w:rsidR="0044760D" w:rsidRDefault="00447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16232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22275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4760D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C2C29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24D3D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33ECE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117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Ethan Rotzetter</cp:lastModifiedBy>
  <cp:revision>24</cp:revision>
  <cp:lastPrinted>2018-11-20T15:14:00Z</cp:lastPrinted>
  <dcterms:created xsi:type="dcterms:W3CDTF">2016-03-16T10:37:00Z</dcterms:created>
  <dcterms:modified xsi:type="dcterms:W3CDTF">2024-01-16T12:25:00Z</dcterms:modified>
</cp:coreProperties>
</file>