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EA23393" w:rsidR="000C3E21" w:rsidRPr="00F01024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inventeur car je suis imaginatif, créatif et je peux régler des problèmes </w:t>
            </w:r>
          </w:p>
        </w:tc>
        <w:tc>
          <w:tcPr>
            <w:tcW w:w="4085" w:type="dxa"/>
          </w:tcPr>
          <w:p w14:paraId="72C7B40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BDC87F0" w:rsidR="000C3E21" w:rsidRPr="00F01024" w:rsidRDefault="006C2C29" w:rsidP="006C2C2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</w:t>
            </w:r>
            <w:r>
              <w:rPr>
                <w:rFonts w:ascii="Century Gothic" w:hAnsi="Century Gothic"/>
              </w:rPr>
              <w:t xml:space="preserve"> diplomate je suis </w:t>
            </w:r>
            <w:r>
              <w:rPr>
                <w:rFonts w:ascii="Century Gothic" w:hAnsi="Century Gothic"/>
                <w:sz w:val="22"/>
              </w:rPr>
              <w:t xml:space="preserve">extraverti, </w:t>
            </w:r>
            <w:r w:rsidRPr="002374CB">
              <w:rPr>
                <w:rFonts w:ascii="Century Gothic" w:hAnsi="Century Gothic"/>
                <w:sz w:val="22"/>
              </w:rPr>
              <w:t>enthousiaste, communicatif.</w:t>
            </w:r>
            <w:r>
              <w:rPr>
                <w:rFonts w:ascii="Century Gothic" w:hAnsi="Century Gothic"/>
                <w:sz w:val="22"/>
              </w:rPr>
              <w:t xml:space="preserve"> j’explore les opportunités et je d</w:t>
            </w:r>
            <w:r w:rsidRPr="002374CB">
              <w:rPr>
                <w:rFonts w:ascii="Century Gothic" w:hAnsi="Century Gothic"/>
                <w:sz w:val="22"/>
              </w:rPr>
              <w:t>éveloppe des contacts</w:t>
            </w:r>
          </w:p>
        </w:tc>
        <w:tc>
          <w:tcPr>
            <w:tcW w:w="4085" w:type="dxa"/>
          </w:tcPr>
          <w:p w14:paraId="5DEA761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2306ECCC" w:rsidR="000C3E21" w:rsidRPr="00F01024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</w:t>
            </w:r>
            <w:r>
              <w:rPr>
                <w:rFonts w:ascii="Century Gothic" w:hAnsi="Century Gothic"/>
              </w:rPr>
              <w:t xml:space="preserve"> coordinateur car je suis mature, confident et président mais je ne prends pas forcément les bonnes décisions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4B31C1" w14:textId="77777777" w:rsidR="000C3E21" w:rsidRDefault="006C2C29" w:rsidP="000C3E21">
            <w:pPr>
              <w:jc w:val="both"/>
              <w:rPr>
                <w:rFonts w:ascii="Century Gothic" w:hAnsi="Century Gothic"/>
              </w:rPr>
            </w:pPr>
            <w:r w:rsidRPr="006C2C29">
              <w:rPr>
                <w:rFonts w:ascii="Century Gothic" w:hAnsi="Century Gothic"/>
                <w:sz w:val="20"/>
              </w:rPr>
              <w:t>Je NE PEUX PAS ÊTRE PROVAOCATEUR CAR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</w:rPr>
              <w:t>je ne sais pas gérer le stresse</w:t>
            </w:r>
          </w:p>
          <w:p w14:paraId="7C6E9241" w14:textId="0254979A" w:rsidR="006C2C29" w:rsidRPr="006C2C29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Mais j’ai du courage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6D58407F" w:rsidR="000C3E21" w:rsidRPr="00F01024" w:rsidRDefault="006C2C29" w:rsidP="006C2C2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collaborateur car je suis coopératif</w:t>
            </w:r>
            <w:r>
              <w:rPr>
                <w:rFonts w:ascii="Century Gothic" w:hAnsi="Century Gothic"/>
                <w:sz w:val="22"/>
              </w:rPr>
              <w:t xml:space="preserve">, </w:t>
            </w:r>
            <w:r w:rsidRPr="002374CB">
              <w:rPr>
                <w:rFonts w:ascii="Century Gothic" w:hAnsi="Century Gothic"/>
                <w:sz w:val="22"/>
              </w:rPr>
              <w:t>compréhensif, perceptif et diplomate.</w:t>
            </w:r>
            <w:r>
              <w:rPr>
                <w:rFonts w:ascii="Century Gothic" w:hAnsi="Century Gothic"/>
                <w:sz w:val="22"/>
              </w:rPr>
              <w:t xml:space="preserve"> Et j’é</w:t>
            </w:r>
            <w:r w:rsidRPr="002374CB">
              <w:rPr>
                <w:rFonts w:ascii="Century Gothic" w:hAnsi="Century Gothic"/>
                <w:sz w:val="22"/>
              </w:rPr>
              <w:t xml:space="preserve">coute, </w:t>
            </w:r>
            <w:r>
              <w:rPr>
                <w:rFonts w:ascii="Century Gothic" w:hAnsi="Century Gothic"/>
                <w:sz w:val="22"/>
              </w:rPr>
              <w:t>je construits et j’</w:t>
            </w:r>
            <w:r w:rsidRPr="002374CB">
              <w:rPr>
                <w:rFonts w:ascii="Century Gothic" w:hAnsi="Century Gothic"/>
                <w:sz w:val="22"/>
              </w:rPr>
              <w:t>évite les malentendus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5EB4D98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réalisateur car je discipliné, fiable et efficace et je mets en pratique mes idées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565A2B9A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perfectionniste car je suis méticuleux, consciencieux et </w:t>
            </w:r>
            <w:r w:rsidRPr="002374CB">
              <w:rPr>
                <w:rFonts w:ascii="Century Gothic" w:hAnsi="Century Gothic"/>
                <w:sz w:val="22"/>
              </w:rPr>
              <w:t>anxieux. Cherche les erreurs et les oublis. Respect les délais.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544B88C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Je </w:t>
            </w: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1118F" w14:textId="77777777" w:rsidR="00E24D3D" w:rsidRDefault="00E24D3D">
      <w:r>
        <w:separator/>
      </w:r>
    </w:p>
  </w:endnote>
  <w:endnote w:type="continuationSeparator" w:id="0">
    <w:p w14:paraId="670FB242" w14:textId="77777777" w:rsidR="00E24D3D" w:rsidRDefault="00E2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03B83DE1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1623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1623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8D55" w14:textId="77777777" w:rsidR="00E24D3D" w:rsidRDefault="00E24D3D">
      <w:r>
        <w:separator/>
      </w:r>
    </w:p>
  </w:footnote>
  <w:footnote w:type="continuationSeparator" w:id="0">
    <w:p w14:paraId="4E9A44B5" w14:textId="77777777" w:rsidR="00E24D3D" w:rsidRDefault="00E2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16232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22275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C2C29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24D3D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107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Ethan Rotzetter</cp:lastModifiedBy>
  <cp:revision>23</cp:revision>
  <cp:lastPrinted>2018-11-20T15:14:00Z</cp:lastPrinted>
  <dcterms:created xsi:type="dcterms:W3CDTF">2016-03-16T10:37:00Z</dcterms:created>
  <dcterms:modified xsi:type="dcterms:W3CDTF">2024-01-15T11:02:00Z</dcterms:modified>
</cp:coreProperties>
</file>