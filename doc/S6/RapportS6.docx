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1805" w14:textId="77777777" w:rsidR="007F30AE" w:rsidRPr="000E7483" w:rsidRDefault="00E625E2" w:rsidP="000E7483">
      <w:pPr>
        <w:pStyle w:val="Titre"/>
      </w:pPr>
      <w:r>
        <w:t>Projet 306</w:t>
      </w:r>
    </w:p>
    <w:p w14:paraId="742D5699" w14:textId="77777777" w:rsidR="000E7483" w:rsidRDefault="001908C0" w:rsidP="00D275C6">
      <w:pPr>
        <w:spacing w:before="2400"/>
        <w:jc w:val="center"/>
        <w:rPr>
          <w:rFonts w:cs="Arial"/>
          <w:sz w:val="22"/>
          <w:szCs w:val="22"/>
        </w:rPr>
      </w:pPr>
      <w:r>
        <w:rPr>
          <w:rFonts w:cs="Arial"/>
          <w:noProof/>
          <w:sz w:val="22"/>
          <w:szCs w:val="22"/>
        </w:rPr>
        <w:pict w14:anchorId="4CC4932B">
          <v:shape id="_x0000_i1026" type="#_x0000_t75" style="width:306pt;height:306pt">
            <v:imagedata r:id="rId11" o:title="craiyon_114343_energetic_hard_hat_logo_design_for_a_construction_company"/>
          </v:shape>
        </w:pict>
      </w:r>
    </w:p>
    <w:p w14:paraId="0A60232C" w14:textId="77777777" w:rsidR="001D4577" w:rsidRPr="000E7483" w:rsidRDefault="001D4577" w:rsidP="000E7483">
      <w:pPr>
        <w:jc w:val="center"/>
      </w:pPr>
    </w:p>
    <w:p w14:paraId="2531FE91" w14:textId="77777777" w:rsidR="007F30AE" w:rsidRPr="009C77BF" w:rsidRDefault="009C77BF" w:rsidP="000E7483">
      <w:pPr>
        <w:spacing w:before="2000"/>
        <w:jc w:val="center"/>
        <w:rPr>
          <w:lang w:val="de-CH"/>
        </w:rPr>
      </w:pPr>
      <w:r w:rsidRPr="009C77BF">
        <w:rPr>
          <w:lang w:val="de-CH"/>
        </w:rPr>
        <w:t>Rotzetter Ethan – Min 1b</w:t>
      </w:r>
    </w:p>
    <w:p w14:paraId="09FFC145" w14:textId="77777777" w:rsidR="007F30AE" w:rsidRPr="009C77BF" w:rsidRDefault="009C77BF" w:rsidP="000E7483">
      <w:pPr>
        <w:jc w:val="center"/>
        <w:rPr>
          <w:lang w:val="de-CH"/>
        </w:rPr>
      </w:pPr>
      <w:r w:rsidRPr="009C77BF">
        <w:rPr>
          <w:lang w:val="de-CH"/>
        </w:rPr>
        <w:t>ETML</w:t>
      </w:r>
    </w:p>
    <w:p w14:paraId="33A61735" w14:textId="77777777" w:rsidR="007F30AE" w:rsidRPr="00E625E2" w:rsidRDefault="009C77BF" w:rsidP="000E7483">
      <w:pPr>
        <w:jc w:val="center"/>
        <w:rPr>
          <w:lang w:val="de-CH"/>
        </w:rPr>
      </w:pPr>
      <w:r w:rsidRPr="00E625E2">
        <w:rPr>
          <w:lang w:val="de-CH"/>
        </w:rPr>
        <w:t>24 p</w:t>
      </w:r>
    </w:p>
    <w:p w14:paraId="05D52D5D" w14:textId="77777777" w:rsidR="007F30AE" w:rsidRPr="000E7483" w:rsidRDefault="009C77BF" w:rsidP="000E7483">
      <w:pPr>
        <w:jc w:val="center"/>
      </w:pPr>
      <w:r>
        <w:t>Xavier Carrel</w:t>
      </w:r>
    </w:p>
    <w:p w14:paraId="5E3A0BD8" w14:textId="77777777" w:rsidR="007F30AE" w:rsidRPr="000E7483" w:rsidRDefault="007F30AE" w:rsidP="000E7483">
      <w:pPr>
        <w:jc w:val="center"/>
      </w:pPr>
    </w:p>
    <w:p w14:paraId="73E54D1C" w14:textId="77777777" w:rsidR="007F30AE" w:rsidRPr="007F30AE" w:rsidRDefault="007F30AE" w:rsidP="001764CE">
      <w:pPr>
        <w:pStyle w:val="Titre"/>
      </w:pPr>
      <w:r w:rsidRPr="00AA4393">
        <w:br w:type="page"/>
      </w:r>
      <w:r w:rsidRPr="007F30AE">
        <w:lastRenderedPageBreak/>
        <w:t>Table des matières</w:t>
      </w:r>
    </w:p>
    <w:p w14:paraId="3ECC1DBD" w14:textId="77777777"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379DAB29"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36BC1305"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68327976"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736A8B1E"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5967E346"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0186EB7F"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30050C4D"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4CB5C369"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74166586"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1A41CE0D"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698A92AD"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0429DB68"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54D2CF1D"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36607D6D"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2EB89C09"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7B46CC26"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6612C790"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797EBF98"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0E8913B9"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3BC64A18"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411542CD"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67B08245"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79827C10"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1DDE5A57"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763C7E10"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09BD3070"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39F7FFA5"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7A17374D"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67B1876C"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20A51D38"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795E9ECB"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3DFECD74"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731CB0C8"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2EB6DA19"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37D9CB39"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395610E4"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14:paraId="35D2C3BC" w14:textId="77777777" w:rsidR="00742484" w:rsidRDefault="00A65F0B">
      <w:r>
        <w:rPr>
          <w:rFonts w:cs="Arial"/>
          <w:i/>
          <w:iCs/>
          <w:caps/>
          <w:sz w:val="22"/>
          <w:szCs w:val="22"/>
        </w:rPr>
        <w:fldChar w:fldCharType="end"/>
      </w:r>
      <w:r w:rsidR="00742484">
        <w:br w:type="page"/>
      </w:r>
    </w:p>
    <w:p w14:paraId="71ABD305"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67CB4AD8" w14:textId="77777777" w:rsidR="008E53F9" w:rsidRPr="008E53F9" w:rsidRDefault="008E53F9" w:rsidP="008E53F9">
      <w:pPr>
        <w:pStyle w:val="Corpsdetexte"/>
      </w:pPr>
    </w:p>
    <w:p w14:paraId="7D032D30"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7DE979C7" w14:textId="77777777" w:rsidR="0015167D" w:rsidRPr="0015167D" w:rsidRDefault="0015167D" w:rsidP="0015167D">
      <w:pPr>
        <w:pStyle w:val="Retraitcorpsdetexte"/>
      </w:pPr>
    </w:p>
    <w:p w14:paraId="00F1C481" w14:textId="77777777" w:rsidR="0015167D" w:rsidRPr="009C77BF" w:rsidRDefault="009C77BF" w:rsidP="0015167D">
      <w:pPr>
        <w:pStyle w:val="Retraitcorpsdetexte"/>
        <w:rPr>
          <w:sz w:val="24"/>
        </w:rPr>
      </w:pPr>
      <w:r w:rsidRPr="009C77BF">
        <w:rPr>
          <w:sz w:val="24"/>
        </w:rPr>
        <w:t>Centre Commercial</w:t>
      </w:r>
    </w:p>
    <w:p w14:paraId="560C2A0E" w14:textId="77777777" w:rsidR="009C77BF" w:rsidRDefault="009C77BF" w:rsidP="0015167D">
      <w:pPr>
        <w:pStyle w:val="Retraitcorpsdetexte"/>
      </w:pPr>
      <w:r>
        <w:t>Construction d’un centre commercial par l’entreprise l’Abbétonière SA</w:t>
      </w:r>
    </w:p>
    <w:p w14:paraId="2BB646D6" w14:textId="77777777" w:rsidR="009C77BF" w:rsidRPr="00F664DF" w:rsidRDefault="009C77BF" w:rsidP="0015167D">
      <w:pPr>
        <w:pStyle w:val="Retraitcorpsdetexte"/>
      </w:pPr>
    </w:p>
    <w:p w14:paraId="0AC84654" w14:textId="77777777" w:rsidR="00753A51" w:rsidRDefault="00902523" w:rsidP="008E53F9">
      <w:pPr>
        <w:pStyle w:val="Titre2"/>
      </w:pPr>
      <w:bookmarkStart w:id="6" w:name="_Toc128323754"/>
      <w:r>
        <w:t>Description</w:t>
      </w:r>
      <w:bookmarkEnd w:id="6"/>
    </w:p>
    <w:p w14:paraId="403EBC0A" w14:textId="77777777" w:rsidR="0015167D" w:rsidRPr="0015167D" w:rsidRDefault="0015167D" w:rsidP="00AC0321">
      <w:pPr>
        <w:pStyle w:val="Retraitcorpsdetexte"/>
        <w:ind w:left="567"/>
      </w:pPr>
    </w:p>
    <w:p w14:paraId="41C095F6" w14:textId="77777777" w:rsidR="00AC0321" w:rsidRDefault="00AC0321" w:rsidP="00AC0321">
      <w:pPr>
        <w:pStyle w:val="NormalWeb"/>
        <w:ind w:left="1134"/>
        <w:rPr>
          <w:rFonts w:ascii="Segoe UI" w:hAnsi="Segoe UI" w:cs="Segoe UI"/>
          <w:sz w:val="21"/>
          <w:szCs w:val="21"/>
        </w:rPr>
      </w:pPr>
      <w:r>
        <w:rPr>
          <w:rFonts w:ascii="Segoe UI" w:hAnsi="Segoe UI" w:cs="Segoe UI"/>
          <w:sz w:val="21"/>
          <w:szCs w:val="21"/>
        </w:rPr>
        <w:t>En tant qu’entreprise l’Abbétonière SA, nous avons pour projet de construire un centre commercial pour le client nommé Xavier Carrel. Ce centre est équipé de technologies dernier cri et est d’une originalité inégalée sur le marché par la variété des activités qui sont proposées. Dans ces activités, il y a par exemple, une forêt en intérieur, un Laser Game, un terrain de five, un local de tournage, une salle de musculation, un café, une quincaillerie, une concession automobile ainsi qu’une salle prévue pour tous types de fêtes.</w:t>
      </w:r>
    </w:p>
    <w:p w14:paraId="1445DF67" w14:textId="77777777" w:rsidR="00AC0321" w:rsidRDefault="00AC0321" w:rsidP="00AC0321">
      <w:pPr>
        <w:pStyle w:val="NormalWeb"/>
        <w:ind w:left="1134"/>
        <w:rPr>
          <w:rFonts w:ascii="Segoe UI" w:hAnsi="Segoe UI" w:cs="Segoe UI"/>
          <w:sz w:val="21"/>
          <w:szCs w:val="21"/>
        </w:rPr>
      </w:pPr>
      <w:r>
        <w:rPr>
          <w:rFonts w:ascii="Segoe UI" w:hAnsi="Segoe UI" w:cs="Segoe UI"/>
          <w:sz w:val="21"/>
          <w:szCs w:val="21"/>
        </w:rPr>
        <w:t>Ce projet est réalisé dans un cadre scolaire et est par la suite évalué. L’immeuble qui est créé durant ce projet sera réalisé à partir d’une application : « Sweet Home 3D ». Nous sommes trois élèves de l’ETML pour travailler ensemble sur ce projet qui se déroule sur 8 semaines.</w:t>
      </w:r>
    </w:p>
    <w:p w14:paraId="57982E82" w14:textId="77777777" w:rsidR="0015167D" w:rsidRPr="00F664DF" w:rsidRDefault="0015167D" w:rsidP="0015167D">
      <w:pPr>
        <w:pStyle w:val="Retraitcorpsdetexte"/>
      </w:pPr>
    </w:p>
    <w:p w14:paraId="043D24FF" w14:textId="77777777" w:rsidR="00753A51" w:rsidRDefault="00902523" w:rsidP="008E53F9">
      <w:pPr>
        <w:pStyle w:val="Titre2"/>
      </w:pPr>
      <w:bookmarkStart w:id="7" w:name="_Toc128323755"/>
      <w:r>
        <w:t>Matériel et logiciels à disposition</w:t>
      </w:r>
      <w:bookmarkEnd w:id="7"/>
    </w:p>
    <w:p w14:paraId="38C0F01A" w14:textId="77777777" w:rsidR="0015167D" w:rsidRPr="0015167D" w:rsidRDefault="0015167D" w:rsidP="0015167D">
      <w:pPr>
        <w:pStyle w:val="Retraitcorpsdetexte"/>
      </w:pPr>
    </w:p>
    <w:p w14:paraId="5CC7E864" w14:textId="77777777" w:rsidR="0015167D" w:rsidRDefault="0015167D" w:rsidP="0015167D">
      <w:pPr>
        <w:pStyle w:val="Informations"/>
      </w:pPr>
      <w:r>
        <w:t>A compléter</w:t>
      </w:r>
      <w:r w:rsidR="00542CE3">
        <w:t xml:space="preserve"> par ce qui est nécessaire pour le démarrage</w:t>
      </w:r>
      <w:r>
        <w:t xml:space="preserve"> … </w:t>
      </w:r>
    </w:p>
    <w:p w14:paraId="7C2B2116" w14:textId="77777777" w:rsidR="00F664DF" w:rsidRPr="00F664DF" w:rsidRDefault="00F664DF" w:rsidP="00F664DF">
      <w:pPr>
        <w:pStyle w:val="Retraitcorpsdetexte"/>
      </w:pPr>
    </w:p>
    <w:p w14:paraId="1DA14440" w14:textId="77777777" w:rsidR="00753A51" w:rsidRDefault="00753A51" w:rsidP="008E53F9">
      <w:pPr>
        <w:pStyle w:val="Titre2"/>
      </w:pPr>
      <w:bookmarkStart w:id="8" w:name="_Toc128323756"/>
      <w:r>
        <w:t>P</w:t>
      </w:r>
      <w:r w:rsidR="00902523">
        <w:t>rérequis</w:t>
      </w:r>
      <w:bookmarkEnd w:id="8"/>
    </w:p>
    <w:p w14:paraId="4EC41D72" w14:textId="77777777" w:rsidR="0015167D" w:rsidRPr="0015167D" w:rsidRDefault="0015167D" w:rsidP="0015167D">
      <w:pPr>
        <w:pStyle w:val="Retraitcorpsdetexte"/>
      </w:pPr>
    </w:p>
    <w:p w14:paraId="54AA8238"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2C527616" w14:textId="77777777" w:rsidR="0015167D" w:rsidRPr="00F664DF" w:rsidRDefault="0015167D" w:rsidP="0015167D">
      <w:pPr>
        <w:pStyle w:val="Retraitcorpsdetexte"/>
      </w:pPr>
    </w:p>
    <w:p w14:paraId="7288F85D" w14:textId="77777777" w:rsidR="00753A51" w:rsidRDefault="00902523" w:rsidP="008E53F9">
      <w:pPr>
        <w:pStyle w:val="Titre2"/>
      </w:pPr>
      <w:bookmarkStart w:id="9" w:name="_Toc128323757"/>
      <w:r>
        <w:t>Cahier des charges</w:t>
      </w:r>
      <w:bookmarkEnd w:id="9"/>
    </w:p>
    <w:p w14:paraId="0BAD07D7" w14:textId="77777777" w:rsidR="00D160DD" w:rsidRDefault="00EE16F0" w:rsidP="00AA4393">
      <w:pPr>
        <w:pStyle w:val="Titre3"/>
      </w:pPr>
      <w:bookmarkStart w:id="10" w:name="_Toc128323758"/>
      <w:r w:rsidRPr="00EE16F0">
        <w:t>Objectifs et portée du projet</w:t>
      </w:r>
      <w:bookmarkEnd w:id="10"/>
    </w:p>
    <w:p w14:paraId="081286EB" w14:textId="77777777" w:rsidR="00920F4E" w:rsidRDefault="00920F4E" w:rsidP="00920F4E">
      <w:pPr>
        <w:pStyle w:val="Retraitcorpsdetexte3"/>
      </w:pPr>
    </w:p>
    <w:p w14:paraId="49CEA79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1800D508" w14:textId="77777777" w:rsidR="0015167D" w:rsidRPr="00920F4E" w:rsidRDefault="0015167D" w:rsidP="00920F4E">
      <w:pPr>
        <w:pStyle w:val="Retraitcorpsdetexte3"/>
      </w:pPr>
    </w:p>
    <w:p w14:paraId="72F940B6" w14:textId="77777777" w:rsidR="00753A51" w:rsidRDefault="00542CE3" w:rsidP="006E2CE8">
      <w:pPr>
        <w:pStyle w:val="Titre3"/>
      </w:pPr>
      <w:bookmarkStart w:id="11" w:name="_Toc128323759"/>
      <w:r w:rsidRPr="00EE16F0">
        <w:t xml:space="preserve">Caractéristiques des utilisateurs et </w:t>
      </w:r>
      <w:r>
        <w:t>impacts</w:t>
      </w:r>
      <w:bookmarkEnd w:id="11"/>
    </w:p>
    <w:p w14:paraId="5F3477C8" w14:textId="77777777" w:rsidR="00F664DF" w:rsidRDefault="00F664DF" w:rsidP="00F664DF">
      <w:pPr>
        <w:pStyle w:val="Retraitcorpsdetexte3"/>
      </w:pPr>
    </w:p>
    <w:p w14:paraId="7AE4229F"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1D112E57" w14:textId="77777777" w:rsidR="0015167D" w:rsidRPr="00F664DF" w:rsidRDefault="0015167D" w:rsidP="00F664DF">
      <w:pPr>
        <w:pStyle w:val="Retraitcorpsdetexte3"/>
      </w:pPr>
    </w:p>
    <w:p w14:paraId="372B8DC2" w14:textId="77777777" w:rsidR="00753A51" w:rsidRDefault="00542CE3" w:rsidP="006E2CE8">
      <w:pPr>
        <w:pStyle w:val="Titre3"/>
      </w:pPr>
      <w:bookmarkStart w:id="12" w:name="_Toc128323760"/>
      <w:r w:rsidRPr="00EE16F0">
        <w:t>Fonctionnalités requises (du point de vue de l’utilisateur)</w:t>
      </w:r>
      <w:bookmarkEnd w:id="12"/>
    </w:p>
    <w:p w14:paraId="1CEA1043" w14:textId="77777777" w:rsidR="00F664DF" w:rsidRDefault="00F664DF" w:rsidP="00F664DF">
      <w:pPr>
        <w:pStyle w:val="Retraitcorpsdetexte3"/>
      </w:pPr>
    </w:p>
    <w:p w14:paraId="5A7EAA70"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485D6B32" w14:textId="77777777" w:rsidR="0015167D" w:rsidRPr="00F664DF" w:rsidRDefault="0015167D" w:rsidP="00F664DF">
      <w:pPr>
        <w:pStyle w:val="Retraitcorpsdetexte3"/>
      </w:pPr>
    </w:p>
    <w:p w14:paraId="42E63534" w14:textId="77777777" w:rsidR="00753A51" w:rsidRDefault="00753A51" w:rsidP="00EE55F0">
      <w:pPr>
        <w:pStyle w:val="Titre3"/>
      </w:pPr>
      <w:bookmarkStart w:id="13" w:name="_Toc128323761"/>
      <w:r w:rsidRPr="00EE16F0">
        <w:t>Contraintes</w:t>
      </w:r>
      <w:bookmarkEnd w:id="13"/>
    </w:p>
    <w:p w14:paraId="1493F624" w14:textId="77777777" w:rsidR="00F664DF" w:rsidRDefault="00F664DF" w:rsidP="00F664DF">
      <w:pPr>
        <w:pStyle w:val="Retraitcorpsdetexte3"/>
      </w:pPr>
    </w:p>
    <w:p w14:paraId="0B568C49"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125091C2" w14:textId="77777777" w:rsidR="0015167D" w:rsidRPr="00F664DF" w:rsidRDefault="0015167D" w:rsidP="00F664DF">
      <w:pPr>
        <w:pStyle w:val="Retraitcorpsdetexte3"/>
      </w:pPr>
    </w:p>
    <w:p w14:paraId="37F46CA9" w14:textId="77777777" w:rsidR="00753A51" w:rsidRDefault="00753A51" w:rsidP="006E2CE8">
      <w:pPr>
        <w:pStyle w:val="Titre3"/>
      </w:pPr>
      <w:bookmarkStart w:id="14" w:name="_Toc128323762"/>
      <w:r w:rsidRPr="00EE16F0">
        <w:t>Travail à réaliser par l'apprenti</w:t>
      </w:r>
      <w:bookmarkEnd w:id="14"/>
    </w:p>
    <w:p w14:paraId="36F9572D" w14:textId="77777777" w:rsidR="00F664DF" w:rsidRDefault="00F664DF" w:rsidP="00F664DF">
      <w:pPr>
        <w:pStyle w:val="Retraitcorpsdetexte3"/>
      </w:pPr>
    </w:p>
    <w:p w14:paraId="169233A4"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01D3C956" w14:textId="77777777" w:rsidR="0015167D" w:rsidRPr="00F664DF" w:rsidRDefault="0015167D" w:rsidP="00F664DF">
      <w:pPr>
        <w:pStyle w:val="Retraitcorpsdetexte3"/>
      </w:pPr>
    </w:p>
    <w:p w14:paraId="34DFA8E8" w14:textId="77777777" w:rsidR="00753A51" w:rsidRDefault="00753A51" w:rsidP="006E2CE8">
      <w:pPr>
        <w:pStyle w:val="Titre3"/>
      </w:pPr>
      <w:bookmarkStart w:id="15" w:name="_Toc128323763"/>
      <w:r w:rsidRPr="00EE16F0">
        <w:t>Si le temps le permet …</w:t>
      </w:r>
      <w:bookmarkEnd w:id="15"/>
    </w:p>
    <w:p w14:paraId="035F9CC3" w14:textId="77777777" w:rsidR="00F664DF" w:rsidRDefault="00F664DF" w:rsidP="00F664DF">
      <w:pPr>
        <w:pStyle w:val="Retraitcorpsdetexte3"/>
      </w:pPr>
    </w:p>
    <w:p w14:paraId="060D8C1B"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50C4A22D" w14:textId="77777777" w:rsidR="0015167D" w:rsidRPr="00F664DF" w:rsidRDefault="0015167D" w:rsidP="00F664DF">
      <w:pPr>
        <w:pStyle w:val="Retraitcorpsdetexte3"/>
      </w:pPr>
    </w:p>
    <w:p w14:paraId="228E854C" w14:textId="77777777" w:rsidR="00753A51" w:rsidRDefault="00753A51" w:rsidP="006E2CE8">
      <w:pPr>
        <w:pStyle w:val="Titre3"/>
      </w:pPr>
      <w:bookmarkStart w:id="16" w:name="_Toc128323764"/>
      <w:r w:rsidRPr="00EE16F0">
        <w:t>Méthodes de validation des solutions</w:t>
      </w:r>
      <w:bookmarkEnd w:id="16"/>
    </w:p>
    <w:p w14:paraId="509C6C21" w14:textId="77777777" w:rsidR="00F664DF" w:rsidRDefault="00F664DF" w:rsidP="00F664DF">
      <w:pPr>
        <w:pStyle w:val="Retraitcorpsdetexte3"/>
      </w:pPr>
    </w:p>
    <w:p w14:paraId="1BED1EAF"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72BEDA3E" w14:textId="77777777" w:rsidR="0015167D" w:rsidRPr="00F664DF" w:rsidRDefault="0015167D" w:rsidP="00F664DF">
      <w:pPr>
        <w:pStyle w:val="Retraitcorpsdetexte3"/>
      </w:pPr>
    </w:p>
    <w:p w14:paraId="1EC75EFB" w14:textId="77777777" w:rsidR="00753A51" w:rsidRDefault="0076036D" w:rsidP="008E53F9">
      <w:pPr>
        <w:pStyle w:val="Titre2"/>
      </w:pPr>
      <w:bookmarkStart w:id="17" w:name="_Toc128323765"/>
      <w:r>
        <w:t>Eléments</w:t>
      </w:r>
      <w:r w:rsidR="00902523">
        <w:t xml:space="preserve"> évalués</w:t>
      </w:r>
      <w:bookmarkEnd w:id="17"/>
    </w:p>
    <w:p w14:paraId="619390BC" w14:textId="77777777" w:rsidR="00A400FD" w:rsidRDefault="00F16ADE" w:rsidP="00F16ADE">
      <w:pPr>
        <w:pStyle w:val="Informations"/>
      </w:pPr>
      <w:r>
        <w:t xml:space="preserve">Cette section </w:t>
      </w:r>
      <w:r w:rsidR="00A400FD">
        <w:t>doit être élaborée et validée avec le chef de projet.</w:t>
      </w:r>
    </w:p>
    <w:p w14:paraId="7524560F" w14:textId="77777777" w:rsidR="00A400FD" w:rsidRDefault="00A400FD" w:rsidP="00F16ADE">
      <w:pPr>
        <w:pStyle w:val="Informations"/>
      </w:pPr>
    </w:p>
    <w:p w14:paraId="0E066E85" w14:textId="77777777" w:rsidR="00F16ADE" w:rsidRDefault="00A400FD" w:rsidP="00F16ADE">
      <w:pPr>
        <w:pStyle w:val="Informations"/>
      </w:pPr>
      <w:r>
        <w:t>Les éléments évalués peuvent être choisis dans la liste suivante :</w:t>
      </w:r>
      <w:r w:rsidR="00F16ADE">
        <w:t xml:space="preserve"> </w:t>
      </w:r>
    </w:p>
    <w:p w14:paraId="27CA9B8A" w14:textId="77777777" w:rsidR="00F664DF" w:rsidRDefault="00F664DF">
      <w:pPr>
        <w:pStyle w:val="Informations"/>
        <w:numPr>
          <w:ilvl w:val="0"/>
          <w:numId w:val="5"/>
        </w:numPr>
      </w:pPr>
      <w:r>
        <w:t>Le rapport</w:t>
      </w:r>
    </w:p>
    <w:p w14:paraId="22BDD1F4" w14:textId="77777777" w:rsidR="00F664DF" w:rsidRDefault="00F664DF">
      <w:pPr>
        <w:pStyle w:val="Informations"/>
        <w:numPr>
          <w:ilvl w:val="0"/>
          <w:numId w:val="5"/>
        </w:numPr>
      </w:pPr>
      <w:r>
        <w:t>L</w:t>
      </w:r>
      <w:r w:rsidR="005B27EF">
        <w:t>es</w:t>
      </w:r>
      <w:r>
        <w:t xml:space="preserve"> planification</w:t>
      </w:r>
      <w:r w:rsidR="005B27EF">
        <w:t>s (initiale et détaillée)</w:t>
      </w:r>
    </w:p>
    <w:p w14:paraId="672C48CB" w14:textId="77777777" w:rsidR="00F664DF" w:rsidRDefault="00F664DF">
      <w:pPr>
        <w:pStyle w:val="Informations"/>
        <w:numPr>
          <w:ilvl w:val="0"/>
          <w:numId w:val="5"/>
        </w:numPr>
      </w:pPr>
      <w:r>
        <w:t>Le journal de travail</w:t>
      </w:r>
    </w:p>
    <w:p w14:paraId="28F174B4" w14:textId="77777777" w:rsidR="00F664DF" w:rsidRDefault="00F664DF">
      <w:pPr>
        <w:pStyle w:val="Informations"/>
        <w:numPr>
          <w:ilvl w:val="0"/>
          <w:numId w:val="5"/>
        </w:numPr>
      </w:pPr>
      <w:r>
        <w:t>Le</w:t>
      </w:r>
      <w:r w:rsidR="00A706B7">
        <w:t xml:space="preserve"> code et le</w:t>
      </w:r>
      <w:r>
        <w:t>s commentaires</w:t>
      </w:r>
    </w:p>
    <w:p w14:paraId="5216F8E1" w14:textId="77777777" w:rsidR="00F16ADE" w:rsidRPr="007211A1" w:rsidRDefault="00F16ADE">
      <w:pPr>
        <w:pStyle w:val="Informations"/>
        <w:numPr>
          <w:ilvl w:val="0"/>
          <w:numId w:val="5"/>
        </w:numPr>
      </w:pPr>
      <w:r w:rsidRPr="007211A1">
        <w:t>Etat de fonctionnement du produit livré</w:t>
      </w:r>
    </w:p>
    <w:p w14:paraId="5656A142" w14:textId="77777777" w:rsidR="00F664DF" w:rsidRPr="00F664DF" w:rsidRDefault="00F664DF">
      <w:pPr>
        <w:pStyle w:val="Informations"/>
        <w:numPr>
          <w:ilvl w:val="0"/>
          <w:numId w:val="5"/>
        </w:numPr>
      </w:pPr>
      <w:r>
        <w:t>Les documentations de mise en œuvre et d’utilisation</w:t>
      </w:r>
    </w:p>
    <w:p w14:paraId="547552CB"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33F60C37" w14:textId="77777777" w:rsidR="00F16ADE" w:rsidRPr="007211A1" w:rsidRDefault="00F16ADE">
      <w:pPr>
        <w:pStyle w:val="Informations"/>
        <w:numPr>
          <w:ilvl w:val="0"/>
          <w:numId w:val="5"/>
        </w:numPr>
      </w:pPr>
      <w:r w:rsidRPr="007211A1">
        <w:t>Compréhension du travail</w:t>
      </w:r>
    </w:p>
    <w:p w14:paraId="24A99E51" w14:textId="650D9AA0" w:rsidR="00F16ADE" w:rsidRDefault="007F30AE" w:rsidP="00FA5521">
      <w:pPr>
        <w:pStyle w:val="Titre1"/>
      </w:pPr>
      <w:bookmarkStart w:id="18" w:name="_Toc128323766"/>
      <w:r w:rsidRPr="007F30AE">
        <w:t>Planification</w:t>
      </w:r>
      <w:bookmarkEnd w:id="4"/>
      <w:bookmarkEnd w:id="5"/>
      <w:r w:rsidR="008E53F9">
        <w:t xml:space="preserve"> Initiale</w:t>
      </w:r>
      <w:bookmarkEnd w:id="18"/>
    </w:p>
    <w:p w14:paraId="37B7613B" w14:textId="16F93FEB" w:rsidR="00FA5521" w:rsidRDefault="00FA5521" w:rsidP="00FA5521">
      <w:pPr>
        <w:pStyle w:val="Corpsdetexte"/>
      </w:pPr>
      <w:r>
        <w:t>Planification des différents sprints :</w:t>
      </w:r>
    </w:p>
    <w:p w14:paraId="28753943" w14:textId="0BDC6B41" w:rsidR="00FA5521" w:rsidRDefault="00FA5521" w:rsidP="00FA5521">
      <w:pPr>
        <w:pStyle w:val="Corpsdetexte"/>
        <w:spacing w:after="0"/>
        <w:ind w:left="708"/>
      </w:pPr>
      <w:r>
        <w:sym w:font="Symbol" w:char="F0B7"/>
      </w:r>
      <w:r>
        <w:t xml:space="preserve"> 19.02 – 24.02.2024 pour le sprint 2</w:t>
      </w:r>
    </w:p>
    <w:p w14:paraId="78ED5DFA" w14:textId="77777777" w:rsidR="00FA5521" w:rsidRDefault="00FA5521" w:rsidP="00FA5521">
      <w:pPr>
        <w:pStyle w:val="Corpsdetexte"/>
        <w:spacing w:after="0"/>
        <w:ind w:left="708"/>
      </w:pPr>
      <w:r>
        <w:sym w:font="Symbol" w:char="F0B7"/>
      </w:r>
      <w:r>
        <w:t xml:space="preserve"> 26.02 – 02.03.2024 pour le sprint 3</w:t>
      </w:r>
    </w:p>
    <w:p w14:paraId="44ECDFFC" w14:textId="77777777" w:rsidR="00FA5521" w:rsidRDefault="00FA5521" w:rsidP="00FA5521">
      <w:pPr>
        <w:pStyle w:val="Corpsdetexte"/>
        <w:spacing w:after="0"/>
        <w:ind w:left="708"/>
      </w:pPr>
      <w:r>
        <w:sym w:font="Symbol" w:char="F0B7"/>
      </w:r>
      <w:r>
        <w:t xml:space="preserve"> 04.03 – 09.03.2024 pour le sprint 4 </w:t>
      </w:r>
    </w:p>
    <w:p w14:paraId="432EC0EB" w14:textId="0984C100" w:rsidR="00FA5521" w:rsidRDefault="00FA5521" w:rsidP="00FA5521">
      <w:pPr>
        <w:pStyle w:val="Corpsdetexte"/>
        <w:spacing w:after="0"/>
        <w:ind w:left="708"/>
      </w:pPr>
      <w:r>
        <w:sym w:font="Symbol" w:char="F0B7"/>
      </w:r>
      <w:r>
        <w:t xml:space="preserve"> 11.03 – 19.03.2024 pour le sprint 5</w:t>
      </w:r>
    </w:p>
    <w:p w14:paraId="3DA7A793" w14:textId="77777777" w:rsidR="00FA5521" w:rsidRDefault="00FA5521" w:rsidP="00FA5521">
      <w:pPr>
        <w:pStyle w:val="Corpsdetexte"/>
        <w:spacing w:after="0"/>
      </w:pPr>
      <w:r>
        <w:t xml:space="preserve">Date vacances </w:t>
      </w:r>
    </w:p>
    <w:p w14:paraId="6A34EDCA" w14:textId="491B40B1" w:rsidR="00FA5521" w:rsidRDefault="00FA5521" w:rsidP="00FA5521">
      <w:pPr>
        <w:pStyle w:val="Corpsdetexte"/>
        <w:ind w:firstLine="141"/>
      </w:pPr>
      <w:r>
        <w:sym w:font="Symbol" w:char="F0B7"/>
      </w:r>
      <w:r>
        <w:t xml:space="preserve"> 10.02.2024 au 18.02.2024 (vacances scolaires) </w:t>
      </w:r>
    </w:p>
    <w:p w14:paraId="6432FA80" w14:textId="77777777" w:rsidR="00FA5521" w:rsidRDefault="00FA5521" w:rsidP="00FA5521">
      <w:pPr>
        <w:pStyle w:val="Corpsdetexte"/>
        <w:spacing w:after="0"/>
      </w:pPr>
      <w:r>
        <w:t xml:space="preserve">Nombre d’heure de travail </w:t>
      </w:r>
    </w:p>
    <w:p w14:paraId="61A3EE07" w14:textId="3DEDBB30" w:rsidR="00FA5521" w:rsidRDefault="00FA5521" w:rsidP="00FA5521">
      <w:pPr>
        <w:pStyle w:val="Corpsdetexte"/>
      </w:pPr>
      <w:r>
        <w:sym w:font="Symbol" w:char="F0B7"/>
      </w:r>
      <w:r>
        <w:t xml:space="preserve"> 1h30</w:t>
      </w:r>
    </w:p>
    <w:p w14:paraId="634B955E" w14:textId="77777777" w:rsidR="00FA5521" w:rsidRDefault="00FA5521" w:rsidP="00FA5521">
      <w:pPr>
        <w:pStyle w:val="Corpsdetexte"/>
        <w:spacing w:after="0"/>
      </w:pPr>
      <w:r>
        <w:lastRenderedPageBreak/>
        <w:t xml:space="preserve">Sprint 2 </w:t>
      </w:r>
    </w:p>
    <w:p w14:paraId="63191CB5" w14:textId="77777777" w:rsidR="00FA5521" w:rsidRDefault="00FA5521" w:rsidP="00FA5521">
      <w:pPr>
        <w:pStyle w:val="Corpsdetexte"/>
        <w:spacing w:after="0"/>
        <w:ind w:left="708"/>
      </w:pPr>
      <w:r>
        <w:sym w:font="Symbol" w:char="F0B7"/>
      </w:r>
      <w:r>
        <w:t xml:space="preserve"> Le but du sprint 2 est de faire sur le rez de chaussé et le deuxième étage </w:t>
      </w:r>
    </w:p>
    <w:p w14:paraId="22E42C63" w14:textId="77777777" w:rsidR="00FA5521" w:rsidRDefault="00FA5521" w:rsidP="00FA5521">
      <w:pPr>
        <w:pStyle w:val="Corpsdetexte"/>
        <w:spacing w:after="0"/>
        <w:ind w:left="708"/>
      </w:pPr>
      <w:r>
        <w:sym w:font="Symbol" w:char="F0B7"/>
      </w:r>
      <w:r>
        <w:t xml:space="preserve"> 20 minutes, le 26.02.2024 à 08h00 pour la sprint review </w:t>
      </w:r>
    </w:p>
    <w:p w14:paraId="27A83FDD" w14:textId="048FFCDC" w:rsidR="00FA5521" w:rsidRDefault="00FA5521" w:rsidP="00FA5521">
      <w:pPr>
        <w:pStyle w:val="Corpsdetexte"/>
        <w:spacing w:before="240" w:after="0"/>
      </w:pPr>
      <w:r>
        <w:t xml:space="preserve">Sprint 3 </w:t>
      </w:r>
    </w:p>
    <w:p w14:paraId="22E18978" w14:textId="77777777" w:rsidR="00FA5521" w:rsidRDefault="00FA5521" w:rsidP="00FA5521">
      <w:pPr>
        <w:pStyle w:val="Corpsdetexte"/>
        <w:spacing w:after="0"/>
        <w:ind w:left="708"/>
      </w:pPr>
      <w:r>
        <w:sym w:font="Symbol" w:char="F0B7"/>
      </w:r>
      <w:r>
        <w:t xml:space="preserve"> Le but du sprint 3 est faire sur le premier et troisième étage </w:t>
      </w:r>
    </w:p>
    <w:p w14:paraId="38958C08" w14:textId="77777777" w:rsidR="00FA5521" w:rsidRDefault="00FA5521" w:rsidP="00FA5521">
      <w:pPr>
        <w:pStyle w:val="Corpsdetexte"/>
        <w:spacing w:after="0"/>
        <w:ind w:left="708"/>
      </w:pPr>
      <w:r>
        <w:sym w:font="Symbol" w:char="F0B7"/>
      </w:r>
      <w:r>
        <w:t xml:space="preserve"> 20 minutes, le 27.02.2024 à 15h25 pour la sprint review </w:t>
      </w:r>
    </w:p>
    <w:p w14:paraId="24033330" w14:textId="268788BD" w:rsidR="00FA5521" w:rsidRDefault="00FA5521" w:rsidP="00FA5521">
      <w:pPr>
        <w:pStyle w:val="Corpsdetexte"/>
        <w:spacing w:before="240" w:after="0"/>
      </w:pPr>
      <w:r>
        <w:t xml:space="preserve">Sprint 4 </w:t>
      </w:r>
    </w:p>
    <w:p w14:paraId="1ADB0317" w14:textId="77777777" w:rsidR="00FA5521" w:rsidRDefault="00FA5521" w:rsidP="00FA5521">
      <w:pPr>
        <w:pStyle w:val="Corpsdetexte"/>
        <w:spacing w:after="0"/>
        <w:ind w:left="708"/>
      </w:pPr>
      <w:r>
        <w:sym w:font="Symbol" w:char="F0B7"/>
      </w:r>
      <w:r>
        <w:t xml:space="preserve"> Le but du sprint 4 est faire l’étage 4 et le toit </w:t>
      </w:r>
    </w:p>
    <w:p w14:paraId="5053E7BA" w14:textId="77777777" w:rsidR="00FA5521" w:rsidRDefault="00FA5521" w:rsidP="00FA5521">
      <w:pPr>
        <w:pStyle w:val="Corpsdetexte"/>
        <w:spacing w:after="0"/>
        <w:ind w:left="708"/>
      </w:pPr>
      <w:r>
        <w:sym w:font="Symbol" w:char="F0B7"/>
      </w:r>
      <w:r>
        <w:t xml:space="preserve"> 20 minutes, le 05.03.2024 à 15h25 pour la sprint review </w:t>
      </w:r>
    </w:p>
    <w:p w14:paraId="59AEC94F" w14:textId="5C29F2C9" w:rsidR="00FA5521" w:rsidRDefault="00FA5521" w:rsidP="00FA5521">
      <w:pPr>
        <w:pStyle w:val="Corpsdetexte"/>
        <w:spacing w:before="240" w:after="0"/>
      </w:pPr>
      <w:r>
        <w:t xml:space="preserve">Sprint 5 </w:t>
      </w:r>
    </w:p>
    <w:p w14:paraId="0A05335C" w14:textId="77777777" w:rsidR="00FA5521" w:rsidRDefault="00FA5521" w:rsidP="00FA5521">
      <w:pPr>
        <w:pStyle w:val="Corpsdetexte"/>
        <w:spacing w:after="0"/>
        <w:ind w:left="708"/>
      </w:pPr>
      <w:r>
        <w:sym w:font="Symbol" w:char="F0B7"/>
      </w:r>
      <w:r>
        <w:t xml:space="preserve"> Le but du sprint 5 est de peaufiner l’ensemble du bâtiment</w:t>
      </w:r>
    </w:p>
    <w:p w14:paraId="674D9821" w14:textId="216DBD55" w:rsidR="00FA5521" w:rsidRPr="00FA5521" w:rsidRDefault="00FA5521" w:rsidP="00FA5521">
      <w:pPr>
        <w:pStyle w:val="Corpsdetexte"/>
        <w:spacing w:after="0"/>
        <w:ind w:left="708"/>
      </w:pPr>
      <w:r>
        <w:t xml:space="preserve"> </w:t>
      </w:r>
      <w:r>
        <w:sym w:font="Symbol" w:char="F0B7"/>
      </w:r>
      <w:r>
        <w:t xml:space="preserve"> 20 minutes, le 12.03.2024 à 15h25 pour la sprint review</w:t>
      </w:r>
    </w:p>
    <w:p w14:paraId="0B21F52F" w14:textId="50066348" w:rsidR="00A400FD" w:rsidRDefault="007F30AE" w:rsidP="00222F3F">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Start w:id="22" w:name="_Toc532179959"/>
      <w:bookmarkStart w:id="23" w:name="_Toc165969643"/>
      <w:bookmarkEnd w:id="21"/>
    </w:p>
    <w:p w14:paraId="10DE303A" w14:textId="77777777" w:rsidR="00222F3F" w:rsidRDefault="00222F3F" w:rsidP="00222F3F">
      <w:pPr>
        <w:pStyle w:val="Titre3"/>
      </w:pPr>
      <w:r>
        <w:t>Café</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35A8BBC9" w14:textId="77777777" w:rsidTr="00222B92">
        <w:tc>
          <w:tcPr>
            <w:tcW w:w="0" w:type="auto"/>
          </w:tcPr>
          <w:p w14:paraId="36ECCE07" w14:textId="77777777" w:rsidR="00222F3F" w:rsidRDefault="00222F3F" w:rsidP="00222B92">
            <w:r>
              <w:t>En tant que propriétaire d'un café Je veux une pièce de 15 mètres sur 17.5 mètres Pour accueillir mon café</w:t>
            </w:r>
          </w:p>
        </w:tc>
      </w:tr>
      <w:tr w:rsidR="00222F3F" w14:paraId="064BD8A4" w14:textId="77777777" w:rsidTr="00222B92">
        <w:tc>
          <w:tcPr>
            <w:tcW w:w="0" w:type="auto"/>
          </w:tcPr>
          <w:p w14:paraId="2538CE4F" w14:textId="77777777" w:rsidR="00222F3F" w:rsidRDefault="00222F3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3"/>
              <w:gridCol w:w="7757"/>
            </w:tblGrid>
            <w:tr w:rsidR="00222F3F" w14:paraId="0B1ACDC2" w14:textId="77777777" w:rsidTr="00222B92">
              <w:tc>
                <w:tcPr>
                  <w:tcW w:w="0" w:type="auto"/>
                </w:tcPr>
                <w:p w14:paraId="0F4F80B2" w14:textId="77777777" w:rsidR="00222F3F" w:rsidRDefault="00222F3F" w:rsidP="00222B92">
                  <w:r>
                    <w:t>table et chaise</w:t>
                  </w:r>
                </w:p>
              </w:tc>
              <w:tc>
                <w:tcPr>
                  <w:tcW w:w="0" w:type="auto"/>
                </w:tcPr>
                <w:p w14:paraId="7808F7E4" w14:textId="77777777" w:rsidR="00222F3F" w:rsidRDefault="00222F3F" w:rsidP="00222B92">
                  <w:r>
                    <w:t>En entrant par la double porte, côté nord Je vois 15 tables entourées de 4 chaises chacune et un bar sur le fond</w:t>
                  </w:r>
                </w:p>
              </w:tc>
            </w:tr>
            <w:tr w:rsidR="00222F3F" w14:paraId="4BB2E1F3" w14:textId="77777777" w:rsidTr="00222B92">
              <w:tc>
                <w:tcPr>
                  <w:tcW w:w="0" w:type="auto"/>
                </w:tcPr>
                <w:p w14:paraId="1E543C8F" w14:textId="77777777" w:rsidR="00222F3F" w:rsidRDefault="00222F3F" w:rsidP="00222B92">
                  <w:r>
                    <w:t>mur</w:t>
                  </w:r>
                </w:p>
              </w:tc>
              <w:tc>
                <w:tcPr>
                  <w:tcW w:w="0" w:type="auto"/>
                </w:tcPr>
                <w:p w14:paraId="20A3EC74" w14:textId="77777777" w:rsidR="00222F3F" w:rsidRDefault="00222F3F" w:rsidP="00222B92">
                  <w:r>
                    <w:t>Les murs sont en pierre</w:t>
                  </w:r>
                </w:p>
              </w:tc>
            </w:tr>
            <w:tr w:rsidR="00222F3F" w14:paraId="00A50FE5" w14:textId="77777777" w:rsidTr="00222B92">
              <w:tc>
                <w:tcPr>
                  <w:tcW w:w="0" w:type="auto"/>
                </w:tcPr>
                <w:p w14:paraId="28930FE1" w14:textId="77777777" w:rsidR="00222F3F" w:rsidRDefault="00222F3F" w:rsidP="00222B92">
                  <w:r>
                    <w:t>Sol</w:t>
                  </w:r>
                </w:p>
              </w:tc>
              <w:tc>
                <w:tcPr>
                  <w:tcW w:w="0" w:type="auto"/>
                </w:tcPr>
                <w:p w14:paraId="2CD4F418" w14:textId="77777777" w:rsidR="00222F3F" w:rsidRDefault="00222F3F" w:rsidP="00222B92">
                  <w:r>
                    <w:t>Le sol est en chêne clair</w:t>
                  </w:r>
                </w:p>
              </w:tc>
            </w:tr>
            <w:tr w:rsidR="00222F3F" w14:paraId="795B8DCF" w14:textId="77777777" w:rsidTr="00222B92">
              <w:tc>
                <w:tcPr>
                  <w:tcW w:w="0" w:type="auto"/>
                </w:tcPr>
                <w:p w14:paraId="575F6921" w14:textId="77777777" w:rsidR="00222F3F" w:rsidRDefault="00222F3F" w:rsidP="00222B92">
                  <w:r>
                    <w:t>Lampe</w:t>
                  </w:r>
                </w:p>
              </w:tc>
              <w:tc>
                <w:tcPr>
                  <w:tcW w:w="0" w:type="auto"/>
                </w:tcPr>
                <w:p w14:paraId="025105E3" w14:textId="77777777" w:rsidR="00222F3F" w:rsidRDefault="00222F3F" w:rsidP="00222B92">
                  <w:r>
                    <w:t>Sur le plafond, je vois 8 lampes espacées chacune de 1,5 mètres</w:t>
                  </w:r>
                </w:p>
              </w:tc>
            </w:tr>
            <w:tr w:rsidR="00222F3F" w14:paraId="3C6905C9" w14:textId="77777777" w:rsidTr="00222B92">
              <w:tc>
                <w:tcPr>
                  <w:tcW w:w="0" w:type="auto"/>
                </w:tcPr>
                <w:p w14:paraId="485C2ED2" w14:textId="77777777" w:rsidR="00222F3F" w:rsidRDefault="00222F3F" w:rsidP="00222B92">
                  <w:r>
                    <w:t>comptoire</w:t>
                  </w:r>
                </w:p>
              </w:tc>
              <w:tc>
                <w:tcPr>
                  <w:tcW w:w="0" w:type="auto"/>
                </w:tcPr>
                <w:p w14:paraId="137CF8FF" w14:textId="77777777" w:rsidR="00222F3F" w:rsidRDefault="00222F3F" w:rsidP="00222B92">
                  <w:r>
                    <w:t>à droite de l'entrée, je vois un comptoire</w:t>
                  </w:r>
                </w:p>
              </w:tc>
            </w:tr>
            <w:tr w:rsidR="00222F3F" w14:paraId="4963481A" w14:textId="77777777" w:rsidTr="00222B92">
              <w:tc>
                <w:tcPr>
                  <w:tcW w:w="0" w:type="auto"/>
                </w:tcPr>
                <w:p w14:paraId="240FBDDF" w14:textId="77777777" w:rsidR="00222F3F" w:rsidRDefault="00222F3F" w:rsidP="00222B92">
                  <w:r>
                    <w:t>Sur les tables</w:t>
                  </w:r>
                </w:p>
              </w:tc>
              <w:tc>
                <w:tcPr>
                  <w:tcW w:w="0" w:type="auto"/>
                </w:tcPr>
                <w:p w14:paraId="0AF3E34A" w14:textId="77777777" w:rsidR="00222F3F" w:rsidRDefault="00222F3F" w:rsidP="00222B92">
                  <w:r>
                    <w:t>Sur les tables il y a un petit pot de fleur, sel, poivre, couteaux, fourchettes et des serviettes pour les quatre places</w:t>
                  </w:r>
                </w:p>
              </w:tc>
            </w:tr>
            <w:tr w:rsidR="00222F3F" w14:paraId="27D594A6" w14:textId="77777777" w:rsidTr="00222B92">
              <w:tc>
                <w:tcPr>
                  <w:tcW w:w="0" w:type="auto"/>
                </w:tcPr>
                <w:p w14:paraId="00D1EC75" w14:textId="77777777" w:rsidR="00222F3F" w:rsidRDefault="00222F3F" w:rsidP="00222B92">
                  <w:r>
                    <w:t>Plafond</w:t>
                  </w:r>
                </w:p>
              </w:tc>
              <w:tc>
                <w:tcPr>
                  <w:tcW w:w="0" w:type="auto"/>
                </w:tcPr>
                <w:p w14:paraId="10690445" w14:textId="77777777" w:rsidR="00222F3F" w:rsidRDefault="00222F3F" w:rsidP="00222B92">
                  <w:r>
                    <w:t>Le plafond est blanc</w:t>
                  </w:r>
                </w:p>
              </w:tc>
            </w:tr>
            <w:tr w:rsidR="00222F3F" w14:paraId="24EF3650" w14:textId="77777777" w:rsidTr="00222B92">
              <w:tc>
                <w:tcPr>
                  <w:tcW w:w="0" w:type="auto"/>
                </w:tcPr>
                <w:p w14:paraId="47B47185" w14:textId="77777777" w:rsidR="00222F3F" w:rsidRDefault="00222F3F" w:rsidP="00222B92">
                  <w:r>
                    <w:t>Contenu du bar</w:t>
                  </w:r>
                </w:p>
              </w:tc>
              <w:tc>
                <w:tcPr>
                  <w:tcW w:w="0" w:type="auto"/>
                </w:tcPr>
                <w:p w14:paraId="7073C8E7" w14:textId="77777777" w:rsidR="00222F3F" w:rsidRDefault="00222F3F" w:rsidP="00222B92">
                  <w:r>
                    <w:t>Il y a des machines à café dans le bar et toutes sortes de boissons</w:t>
                  </w:r>
                </w:p>
              </w:tc>
            </w:tr>
            <w:tr w:rsidR="00222F3F" w14:paraId="0548B76D" w14:textId="77777777" w:rsidTr="00222B92">
              <w:tc>
                <w:tcPr>
                  <w:tcW w:w="0" w:type="auto"/>
                </w:tcPr>
                <w:p w14:paraId="0803603A" w14:textId="77777777" w:rsidR="00222F3F" w:rsidRDefault="00222F3F" w:rsidP="00222B92">
                  <w:r>
                    <w:t>dehors</w:t>
                  </w:r>
                </w:p>
              </w:tc>
              <w:tc>
                <w:tcPr>
                  <w:tcW w:w="0" w:type="auto"/>
                </w:tcPr>
                <w:p w14:paraId="048F374A" w14:textId="77777777" w:rsidR="00222F3F" w:rsidRDefault="00222F3F" w:rsidP="00222B92">
                  <w:r>
                    <w:t>à l'extérieur du café, il y a un store de 2 mètres de long</w:t>
                  </w:r>
                </w:p>
              </w:tc>
            </w:tr>
            <w:tr w:rsidR="00222F3F" w14:paraId="602AB0AE" w14:textId="77777777" w:rsidTr="00222B92">
              <w:tc>
                <w:tcPr>
                  <w:tcW w:w="0" w:type="auto"/>
                </w:tcPr>
                <w:p w14:paraId="51B18426" w14:textId="77777777" w:rsidR="00222F3F" w:rsidRDefault="00222F3F" w:rsidP="00222B92">
                  <w:r>
                    <w:t>taille</w:t>
                  </w:r>
                </w:p>
              </w:tc>
              <w:tc>
                <w:tcPr>
                  <w:tcW w:w="0" w:type="auto"/>
                </w:tcPr>
                <w:p w14:paraId="22277E72" w14:textId="77777777" w:rsidR="00222F3F" w:rsidRDefault="00222F3F" w:rsidP="00222B92">
                  <w:r>
                    <w:t>La taille du café est de 17,50 mètres sur 15 mètres et la surface est de 262,57 m2.</w:t>
                  </w:r>
                </w:p>
              </w:tc>
            </w:tr>
            <w:tr w:rsidR="00222F3F" w14:paraId="3C017180" w14:textId="77777777" w:rsidTr="00222B92">
              <w:tc>
                <w:tcPr>
                  <w:tcW w:w="0" w:type="auto"/>
                </w:tcPr>
                <w:p w14:paraId="60C8F82C" w14:textId="77777777" w:rsidR="00222F3F" w:rsidRDefault="00222F3F" w:rsidP="00222B92">
                  <w:r>
                    <w:t>Entrée</w:t>
                  </w:r>
                </w:p>
              </w:tc>
              <w:tc>
                <w:tcPr>
                  <w:tcW w:w="0" w:type="auto"/>
                </w:tcPr>
                <w:p w14:paraId="18E59E95" w14:textId="77777777" w:rsidR="00222F3F" w:rsidRDefault="00222F3F" w:rsidP="00222B92">
                  <w:r>
                    <w:t>En sortant des escaliers nord, quand j'arrive vers une double-porte, je vois à ma droite un comptoir, sur le mur à gauche au centre, je vois une autre double-porte.</w:t>
                  </w:r>
                </w:p>
              </w:tc>
            </w:tr>
            <w:tr w:rsidR="00222F3F" w14:paraId="6616C22B" w14:textId="77777777" w:rsidTr="00222B92">
              <w:tc>
                <w:tcPr>
                  <w:tcW w:w="0" w:type="auto"/>
                </w:tcPr>
                <w:p w14:paraId="1E6C1E42" w14:textId="77777777" w:rsidR="00222F3F" w:rsidRDefault="00222F3F" w:rsidP="00222B92">
                  <w:r>
                    <w:t>dehors 2</w:t>
                  </w:r>
                </w:p>
              </w:tc>
              <w:tc>
                <w:tcPr>
                  <w:tcW w:w="0" w:type="auto"/>
                </w:tcPr>
                <w:p w14:paraId="34D18CE3" w14:textId="77777777" w:rsidR="00222F3F" w:rsidRDefault="00222F3F" w:rsidP="00222B92">
                  <w:r>
                    <w:t>à l'extérieur, en sortant par la double porte, je vois des tables entourées de chaises</w:t>
                  </w:r>
                </w:p>
              </w:tc>
            </w:tr>
          </w:tbl>
          <w:p w14:paraId="1223E66F" w14:textId="77777777" w:rsidR="00222F3F" w:rsidRDefault="00222F3F" w:rsidP="00222B92"/>
        </w:tc>
      </w:tr>
    </w:tbl>
    <w:p w14:paraId="42D499B7" w14:textId="7E13F178" w:rsidR="00222F3F" w:rsidRPr="001908C0" w:rsidRDefault="00222F3F" w:rsidP="00092C67">
      <w:pPr>
        <w:pStyle w:val="Titre3"/>
        <w:numPr>
          <w:ilvl w:val="0"/>
          <w:numId w:val="0"/>
        </w:numPr>
        <w:rPr>
          <w:i w:val="0"/>
          <w:iCs/>
        </w:rPr>
      </w:pPr>
    </w:p>
    <w:p w14:paraId="1401BA4C" w14:textId="48A97F90" w:rsidR="00092C67" w:rsidRPr="00092C67" w:rsidRDefault="00092C67" w:rsidP="00092C67">
      <w:pPr>
        <w:pStyle w:val="Titre3"/>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07B7CDB3" w14:textId="77777777" w:rsidTr="00222B92">
        <w:tc>
          <w:tcPr>
            <w:tcW w:w="0" w:type="auto"/>
          </w:tcPr>
          <w:p w14:paraId="7119D972" w14:textId="77777777" w:rsidR="00222F3F" w:rsidRDefault="00222F3F" w:rsidP="00222B92">
            <w:r>
              <w:t>En tant qu'adepte de sport, Je veux une salle de musculation, Pour pouvoir bien m'entrainer.</w:t>
            </w:r>
          </w:p>
        </w:tc>
      </w:tr>
      <w:tr w:rsidR="00222F3F" w14:paraId="0D98D3E7" w14:textId="77777777" w:rsidTr="00222B92">
        <w:tc>
          <w:tcPr>
            <w:tcW w:w="0" w:type="auto"/>
          </w:tcPr>
          <w:p w14:paraId="315AF311" w14:textId="77777777" w:rsidR="00222F3F" w:rsidRDefault="00222F3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73"/>
              <w:gridCol w:w="7667"/>
            </w:tblGrid>
            <w:tr w:rsidR="00222F3F" w14:paraId="6467FF75" w14:textId="77777777" w:rsidTr="00222B92">
              <w:tc>
                <w:tcPr>
                  <w:tcW w:w="0" w:type="auto"/>
                </w:tcPr>
                <w:p w14:paraId="092B9F02" w14:textId="77777777" w:rsidR="00222F3F" w:rsidRDefault="00222F3F" w:rsidP="00222B92">
                  <w:r>
                    <w:t>Salle côté droit</w:t>
                  </w:r>
                </w:p>
              </w:tc>
              <w:tc>
                <w:tcPr>
                  <w:tcW w:w="0" w:type="auto"/>
                </w:tcPr>
                <w:p w14:paraId="697FBC4F" w14:textId="77777777" w:rsidR="00222F3F" w:rsidRDefault="00222F3F" w:rsidP="00222B92">
                  <w:r>
                    <w:t>Du côté droit de la salle en partant de la porte, il y a des bancs avec des longue barre et des endroits prévus pour poser des haltères et des poids, ainsi que des machines de tirage vertical et horizontal, et des cages à tractions.</w:t>
                  </w:r>
                </w:p>
              </w:tc>
            </w:tr>
            <w:tr w:rsidR="00222F3F" w14:paraId="27DF3235" w14:textId="77777777" w:rsidTr="00222B92">
              <w:tc>
                <w:tcPr>
                  <w:tcW w:w="0" w:type="auto"/>
                </w:tcPr>
                <w:p w14:paraId="04C026C4" w14:textId="77777777" w:rsidR="00222F3F" w:rsidRDefault="00222F3F" w:rsidP="00222B92">
                  <w:r>
                    <w:t>Salle fond</w:t>
                  </w:r>
                </w:p>
              </w:tc>
              <w:tc>
                <w:tcPr>
                  <w:tcW w:w="0" w:type="auto"/>
                </w:tcPr>
                <w:p w14:paraId="5A9BD8F6" w14:textId="77777777" w:rsidR="00222F3F" w:rsidRDefault="00222F3F" w:rsidP="00222B92">
                  <w:r>
                    <w:t>Au fond de la salle en partant de la porte, il y a des cage à squats aisni que des vélos d'intérieur, des machines à legs curls et des presses à cuisse.</w:t>
                  </w:r>
                </w:p>
              </w:tc>
            </w:tr>
            <w:tr w:rsidR="00222F3F" w14:paraId="630617BE" w14:textId="77777777" w:rsidTr="00222B92">
              <w:tc>
                <w:tcPr>
                  <w:tcW w:w="0" w:type="auto"/>
                </w:tcPr>
                <w:p w14:paraId="3895D0C1" w14:textId="77777777" w:rsidR="00222F3F" w:rsidRDefault="00222F3F" w:rsidP="00222B92">
                  <w:r>
                    <w:t>Lampes</w:t>
                  </w:r>
                </w:p>
              </w:tc>
              <w:tc>
                <w:tcPr>
                  <w:tcW w:w="0" w:type="auto"/>
                </w:tcPr>
                <w:p w14:paraId="66764A1D" w14:textId="77777777" w:rsidR="00222F3F" w:rsidRDefault="00222F3F" w:rsidP="00222B92">
                  <w:r>
                    <w:t>Au plafond de la salle il y a des néons pour amener une bonne lumière sur tout l'espace.</w:t>
                  </w:r>
                </w:p>
              </w:tc>
            </w:tr>
            <w:tr w:rsidR="00222F3F" w14:paraId="64C0BABF" w14:textId="77777777" w:rsidTr="00222B92">
              <w:tc>
                <w:tcPr>
                  <w:tcW w:w="0" w:type="auto"/>
                </w:tcPr>
                <w:p w14:paraId="7BC9D2B9" w14:textId="77777777" w:rsidR="00222F3F" w:rsidRDefault="00222F3F" w:rsidP="00222B92">
                  <w:r>
                    <w:t>Côté gauche salle</w:t>
                  </w:r>
                </w:p>
              </w:tc>
              <w:tc>
                <w:tcPr>
                  <w:tcW w:w="0" w:type="auto"/>
                </w:tcPr>
                <w:p w14:paraId="08A60955" w14:textId="77777777" w:rsidR="00222F3F" w:rsidRDefault="00222F3F" w:rsidP="00222B92">
                  <w:r>
                    <w:t>Du côté droit de la salle en partant de la porte, au fond, il y a un large miroir centré sur le mur.</w:t>
                  </w:r>
                </w:p>
              </w:tc>
            </w:tr>
            <w:tr w:rsidR="00222F3F" w14:paraId="07176CFB" w14:textId="77777777" w:rsidTr="00222B92">
              <w:tc>
                <w:tcPr>
                  <w:tcW w:w="0" w:type="auto"/>
                </w:tcPr>
                <w:p w14:paraId="50C92C6B" w14:textId="77777777" w:rsidR="00222F3F" w:rsidRDefault="00222F3F" w:rsidP="00222B92">
                  <w:r>
                    <w:lastRenderedPageBreak/>
                    <w:t>Sol</w:t>
                  </w:r>
                </w:p>
              </w:tc>
              <w:tc>
                <w:tcPr>
                  <w:tcW w:w="0" w:type="auto"/>
                </w:tcPr>
                <w:p w14:paraId="50B9E873" w14:textId="77777777" w:rsidR="00222F3F" w:rsidRDefault="00222F3F" w:rsidP="00222B92">
                  <w:r>
                    <w:t>Le sol de toute la salle est recouvert de mousse grise et noire pour pouvoir lâcher des poids dessus sans problème.</w:t>
                  </w:r>
                </w:p>
              </w:tc>
            </w:tr>
            <w:tr w:rsidR="00222F3F" w14:paraId="701BB940" w14:textId="77777777" w:rsidTr="00222B92">
              <w:tc>
                <w:tcPr>
                  <w:tcW w:w="0" w:type="auto"/>
                </w:tcPr>
                <w:p w14:paraId="28BC8D8F" w14:textId="77777777" w:rsidR="00222F3F" w:rsidRDefault="00222F3F" w:rsidP="00222B92">
                  <w:r>
                    <w:t>Fenêtres</w:t>
                  </w:r>
                </w:p>
              </w:tc>
              <w:tc>
                <w:tcPr>
                  <w:tcW w:w="0" w:type="auto"/>
                </w:tcPr>
                <w:p w14:paraId="648F7F83" w14:textId="77777777" w:rsidR="00222F3F" w:rsidRDefault="00222F3F" w:rsidP="00222B92">
                  <w:r>
                    <w:t>Le côté de la salle qui donne sur l'extérieur est fait de grandes baies vitrées.</w:t>
                  </w:r>
                </w:p>
              </w:tc>
            </w:tr>
            <w:tr w:rsidR="00222F3F" w14:paraId="73DF6C69" w14:textId="77777777" w:rsidTr="00222B92">
              <w:tc>
                <w:tcPr>
                  <w:tcW w:w="0" w:type="auto"/>
                </w:tcPr>
                <w:p w14:paraId="729EC555" w14:textId="77777777" w:rsidR="00222F3F" w:rsidRDefault="00222F3F" w:rsidP="00222B92">
                  <w:r>
                    <w:t>Murs</w:t>
                  </w:r>
                </w:p>
              </w:tc>
              <w:tc>
                <w:tcPr>
                  <w:tcW w:w="0" w:type="auto"/>
                </w:tcPr>
                <w:p w14:paraId="50053C19" w14:textId="77777777" w:rsidR="00222F3F" w:rsidRDefault="00222F3F" w:rsidP="00222B92">
                  <w:r>
                    <w:t>Les murs de la salle sont blancs.</w:t>
                  </w:r>
                </w:p>
              </w:tc>
            </w:tr>
            <w:tr w:rsidR="00222F3F" w14:paraId="28BBA83B" w14:textId="77777777" w:rsidTr="00222B92">
              <w:tc>
                <w:tcPr>
                  <w:tcW w:w="0" w:type="auto"/>
                </w:tcPr>
                <w:p w14:paraId="5D4EF679" w14:textId="77777777" w:rsidR="00222F3F" w:rsidRDefault="00222F3F" w:rsidP="00222B92">
                  <w:r>
                    <w:t>Localisation</w:t>
                  </w:r>
                </w:p>
              </w:tc>
              <w:tc>
                <w:tcPr>
                  <w:tcW w:w="0" w:type="auto"/>
                </w:tcPr>
                <w:p w14:paraId="39526363" w14:textId="77777777" w:rsidR="00222F3F" w:rsidRDefault="00222F3F" w:rsidP="00222B92">
                  <w:r>
                    <w:t>La salle se trouve au 1er étage</w:t>
                  </w:r>
                </w:p>
              </w:tc>
            </w:tr>
            <w:tr w:rsidR="00222F3F" w14:paraId="1E9C617A" w14:textId="77777777" w:rsidTr="00222B92">
              <w:tc>
                <w:tcPr>
                  <w:tcW w:w="0" w:type="auto"/>
                </w:tcPr>
                <w:p w14:paraId="42319C0D" w14:textId="77777777" w:rsidR="00222F3F" w:rsidRDefault="00222F3F" w:rsidP="00222B92">
                  <w:r>
                    <w:t>Taille</w:t>
                  </w:r>
                </w:p>
              </w:tc>
              <w:tc>
                <w:tcPr>
                  <w:tcW w:w="0" w:type="auto"/>
                </w:tcPr>
                <w:p w14:paraId="043C768B" w14:textId="77777777" w:rsidR="00222F3F" w:rsidRDefault="00222F3F" w:rsidP="00222B92">
                  <w:r>
                    <w:t>La salle prends tout l'espace du premier étage.</w:t>
                  </w:r>
                </w:p>
              </w:tc>
            </w:tr>
            <w:tr w:rsidR="00222F3F" w14:paraId="113DF560" w14:textId="77777777" w:rsidTr="00222B92">
              <w:tc>
                <w:tcPr>
                  <w:tcW w:w="0" w:type="auto"/>
                </w:tcPr>
                <w:p w14:paraId="70545AE3" w14:textId="77777777" w:rsidR="00222F3F" w:rsidRDefault="00222F3F" w:rsidP="00222B92">
                  <w:r>
                    <w:t>Ring</w:t>
                  </w:r>
                </w:p>
              </w:tc>
              <w:tc>
                <w:tcPr>
                  <w:tcW w:w="0" w:type="auto"/>
                </w:tcPr>
                <w:p w14:paraId="6F2FA0EF" w14:textId="77777777" w:rsidR="00222F3F" w:rsidRDefault="00222F3F" w:rsidP="00222B92">
                  <w:r>
                    <w:t>Quand je rentre dans la salle, je vois un ring de boxe devant les baies vitrées</w:t>
                  </w:r>
                </w:p>
              </w:tc>
            </w:tr>
          </w:tbl>
          <w:p w14:paraId="10FB23CB" w14:textId="77777777" w:rsidR="00222F3F" w:rsidRDefault="00222F3F" w:rsidP="00222B92"/>
        </w:tc>
      </w:tr>
    </w:tbl>
    <w:p w14:paraId="03D34AB3" w14:textId="77777777" w:rsidR="00222F3F" w:rsidRDefault="00222F3F" w:rsidP="00222F3F">
      <w:pPr>
        <w:pStyle w:val="Corpsdetexte"/>
      </w:pPr>
    </w:p>
    <w:p w14:paraId="388473E5" w14:textId="77777777" w:rsidR="00222F3F" w:rsidRPr="00646E8B" w:rsidRDefault="00222F3F" w:rsidP="00646E8B">
      <w:pPr>
        <w:pStyle w:val="Titre3"/>
      </w:pPr>
      <w:r w:rsidRPr="00646E8B">
        <w:t>Local de tournage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6F9AC40B" w14:textId="77777777" w:rsidTr="00222B92">
        <w:tc>
          <w:tcPr>
            <w:tcW w:w="0" w:type="auto"/>
          </w:tcPr>
          <w:p w14:paraId="4C5EE598" w14:textId="34BAE4AB" w:rsidR="00222F3F" w:rsidRDefault="00222F3F" w:rsidP="00222B92">
            <w:r>
              <w:t xml:space="preserve">En tant que propriétaire de l'immeuble   Je veux un local de tournage </w:t>
            </w:r>
            <w:r w:rsidR="00646E8B">
              <w:t>.</w:t>
            </w:r>
            <w:r>
              <w:t xml:space="preserve"> Afin de pouvoir tourner de grosse production</w:t>
            </w:r>
          </w:p>
        </w:tc>
      </w:tr>
      <w:tr w:rsidR="00222F3F" w14:paraId="3D2BC435" w14:textId="77777777" w:rsidTr="00222B92">
        <w:tc>
          <w:tcPr>
            <w:tcW w:w="0" w:type="auto"/>
          </w:tcPr>
          <w:p w14:paraId="1F5FD34F" w14:textId="04E97981" w:rsidR="00222F3F" w:rsidRDefault="00222F3F" w:rsidP="00222B92">
            <w:pPr>
              <w:jc w:val="center"/>
            </w:pPr>
            <w:r>
              <w:t xml:space="preserve">Tests </w:t>
            </w:r>
            <w:r w:rsidR="00646E8B">
              <w:t>d’acceptance :</w:t>
            </w:r>
            <w:r>
              <w:t xml:space="preserve"> </w:t>
            </w:r>
          </w:p>
          <w:tbl>
            <w:tblPr>
              <w:tblW w:w="100" w:type="auto"/>
              <w:tblCellMar>
                <w:left w:w="10" w:type="dxa"/>
                <w:right w:w="10" w:type="dxa"/>
              </w:tblCellMar>
              <w:tblLook w:val="0000" w:firstRow="0" w:lastRow="0" w:firstColumn="0" w:lastColumn="0" w:noHBand="0" w:noVBand="0"/>
            </w:tblPr>
            <w:tblGrid>
              <w:gridCol w:w="1763"/>
              <w:gridCol w:w="6815"/>
            </w:tblGrid>
            <w:tr w:rsidR="00222F3F" w14:paraId="5066EDD5" w14:textId="77777777" w:rsidTr="00222B92">
              <w:tc>
                <w:tcPr>
                  <w:tcW w:w="0" w:type="auto"/>
                </w:tcPr>
                <w:p w14:paraId="3A3A342C" w14:textId="77777777" w:rsidR="00222F3F" w:rsidRDefault="00222F3F" w:rsidP="00222B92">
                  <w:r>
                    <w:t>Etage</w:t>
                  </w:r>
                </w:p>
              </w:tc>
              <w:tc>
                <w:tcPr>
                  <w:tcW w:w="0" w:type="auto"/>
                </w:tcPr>
                <w:p w14:paraId="65F057D8" w14:textId="77777777" w:rsidR="00222F3F" w:rsidRDefault="00222F3F" w:rsidP="00222B92">
                  <w:r>
                    <w:t>Au 3e étage, il y a le local de tournage (voir plan)</w:t>
                  </w:r>
                </w:p>
              </w:tc>
            </w:tr>
            <w:tr w:rsidR="00222F3F" w14:paraId="2AE8FBED" w14:textId="77777777" w:rsidTr="00222B92">
              <w:tc>
                <w:tcPr>
                  <w:tcW w:w="0" w:type="auto"/>
                </w:tcPr>
                <w:p w14:paraId="17BEE198" w14:textId="77777777" w:rsidR="00222F3F" w:rsidRDefault="00222F3F" w:rsidP="00222B92">
                  <w:r>
                    <w:t>Fond vert</w:t>
                  </w:r>
                </w:p>
              </w:tc>
              <w:tc>
                <w:tcPr>
                  <w:tcW w:w="0" w:type="auto"/>
                </w:tcPr>
                <w:p w14:paraId="10E13633" w14:textId="77777777" w:rsidR="00222F3F" w:rsidRDefault="00222F3F" w:rsidP="00222B92">
                  <w:r>
                    <w:t>Au fond de la salle à gauche par rapport à l'entrée, il y a un fond vert</w:t>
                  </w:r>
                </w:p>
              </w:tc>
            </w:tr>
            <w:tr w:rsidR="00222F3F" w14:paraId="004A91A4" w14:textId="77777777" w:rsidTr="00222B92">
              <w:tc>
                <w:tcPr>
                  <w:tcW w:w="0" w:type="auto"/>
                </w:tcPr>
                <w:p w14:paraId="47156BD1" w14:textId="77777777" w:rsidR="00222F3F" w:rsidRDefault="00222F3F" w:rsidP="00222B92">
                  <w:r>
                    <w:t>Camera</w:t>
                  </w:r>
                </w:p>
              </w:tc>
              <w:tc>
                <w:tcPr>
                  <w:tcW w:w="0" w:type="auto"/>
                </w:tcPr>
                <w:p w14:paraId="1BD61E06" w14:textId="77777777" w:rsidR="00222F3F" w:rsidRDefault="00222F3F" w:rsidP="00222B92">
                  <w:r>
                    <w:t>Au plafond de la salle, il y a plusieurs caméras</w:t>
                  </w:r>
                </w:p>
              </w:tc>
            </w:tr>
            <w:tr w:rsidR="00222F3F" w14:paraId="3A6038EF" w14:textId="77777777" w:rsidTr="00222B92">
              <w:tc>
                <w:tcPr>
                  <w:tcW w:w="0" w:type="auto"/>
                </w:tcPr>
                <w:p w14:paraId="47C202AA" w14:textId="77777777" w:rsidR="00222F3F" w:rsidRDefault="00222F3F" w:rsidP="00222B92">
                  <w:r>
                    <w:t>Régie</w:t>
                  </w:r>
                </w:p>
              </w:tc>
              <w:tc>
                <w:tcPr>
                  <w:tcW w:w="0" w:type="auto"/>
                </w:tcPr>
                <w:p w14:paraId="78ED158A" w14:textId="77777777" w:rsidR="00222F3F" w:rsidRDefault="00222F3F" w:rsidP="00222B92">
                  <w:r>
                    <w:t>A droite de l'entrée, il y a une porte qui donne sur la regie</w:t>
                  </w:r>
                </w:p>
              </w:tc>
            </w:tr>
            <w:tr w:rsidR="00222F3F" w14:paraId="49CA4BA7" w14:textId="77777777" w:rsidTr="00222B92">
              <w:tc>
                <w:tcPr>
                  <w:tcW w:w="0" w:type="auto"/>
                </w:tcPr>
                <w:p w14:paraId="1874EE96" w14:textId="77777777" w:rsidR="00222F3F" w:rsidRDefault="00222F3F" w:rsidP="00222B92">
                  <w:r>
                    <w:t>Taille des 3 parties</w:t>
                  </w:r>
                </w:p>
              </w:tc>
              <w:tc>
                <w:tcPr>
                  <w:tcW w:w="0" w:type="auto"/>
                </w:tcPr>
                <w:p w14:paraId="58F1A816" w14:textId="77777777" w:rsidR="00222F3F" w:rsidRDefault="00222F3F" w:rsidP="00222B92">
                  <w:r>
                    <w:t>La taille complète fait 351 mètres carré (voir plan)</w:t>
                  </w:r>
                </w:p>
              </w:tc>
            </w:tr>
            <w:tr w:rsidR="00222F3F" w14:paraId="1E22398A" w14:textId="77777777" w:rsidTr="00222B92">
              <w:tc>
                <w:tcPr>
                  <w:tcW w:w="0" w:type="auto"/>
                </w:tcPr>
                <w:p w14:paraId="70C52294" w14:textId="77777777" w:rsidR="00222F3F" w:rsidRDefault="00222F3F" w:rsidP="00222B92">
                  <w:r>
                    <w:t>Fenetre</w:t>
                  </w:r>
                </w:p>
              </w:tc>
              <w:tc>
                <w:tcPr>
                  <w:tcW w:w="0" w:type="auto"/>
                </w:tcPr>
                <w:p w14:paraId="55CC6A98" w14:textId="77777777" w:rsidR="00222F3F" w:rsidRDefault="00222F3F" w:rsidP="00222B92">
                  <w:r>
                    <w:t>Devant le poste régie, il y a une petite fenêtre pour voir les comédiens</w:t>
                  </w:r>
                </w:p>
              </w:tc>
            </w:tr>
            <w:tr w:rsidR="00222F3F" w14:paraId="0F069FBA" w14:textId="77777777" w:rsidTr="00222B92">
              <w:tc>
                <w:tcPr>
                  <w:tcW w:w="0" w:type="auto"/>
                </w:tcPr>
                <w:p w14:paraId="22062153" w14:textId="77777777" w:rsidR="00222F3F" w:rsidRDefault="00222F3F" w:rsidP="00222B92">
                  <w:r>
                    <w:t>Maquiller</w:t>
                  </w:r>
                </w:p>
              </w:tc>
              <w:tc>
                <w:tcPr>
                  <w:tcW w:w="0" w:type="auto"/>
                </w:tcPr>
                <w:p w14:paraId="60393DD9" w14:textId="77777777" w:rsidR="00222F3F" w:rsidRDefault="00222F3F" w:rsidP="00222B92">
                  <w:r>
                    <w:t>Au fond de la régie, il y a une petite pièce pour se maquiller</w:t>
                  </w:r>
                </w:p>
              </w:tc>
            </w:tr>
            <w:tr w:rsidR="00222F3F" w14:paraId="40C0D30C" w14:textId="77777777" w:rsidTr="00222B92">
              <w:tc>
                <w:tcPr>
                  <w:tcW w:w="0" w:type="auto"/>
                </w:tcPr>
                <w:p w14:paraId="0C2A59A5" w14:textId="77777777" w:rsidR="00222F3F" w:rsidRDefault="00222F3F" w:rsidP="00222B92">
                  <w:r>
                    <w:t>Costume</w:t>
                  </w:r>
                </w:p>
              </w:tc>
              <w:tc>
                <w:tcPr>
                  <w:tcW w:w="0" w:type="auto"/>
                </w:tcPr>
                <w:p w14:paraId="4FBDD5D3" w14:textId="77777777" w:rsidR="00222F3F" w:rsidRDefault="00222F3F" w:rsidP="00222B92">
                  <w:r>
                    <w:t>Au fond de cette petite pièce, il y a un étendoir à costumes</w:t>
                  </w:r>
                </w:p>
              </w:tc>
            </w:tr>
          </w:tbl>
          <w:p w14:paraId="406D5391" w14:textId="77777777" w:rsidR="00222F3F" w:rsidRDefault="00222F3F" w:rsidP="00222B92"/>
        </w:tc>
      </w:tr>
    </w:tbl>
    <w:p w14:paraId="31491AF2" w14:textId="77777777" w:rsidR="00222F3F" w:rsidRDefault="00222F3F" w:rsidP="00222F3F">
      <w:pPr>
        <w:pStyle w:val="Corpsdetexte"/>
      </w:pPr>
    </w:p>
    <w:p w14:paraId="21F767FC" w14:textId="77777777" w:rsidR="00222F3F" w:rsidRPr="00646E8B" w:rsidRDefault="00222F3F" w:rsidP="00646E8B">
      <w:pPr>
        <w:pStyle w:val="Titre3"/>
      </w:pPr>
      <w:r w:rsidRPr="00646E8B">
        <w:t>Un laser Game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27EFD3FB" w14:textId="77777777" w:rsidTr="00222B92">
        <w:tc>
          <w:tcPr>
            <w:tcW w:w="0" w:type="auto"/>
          </w:tcPr>
          <w:p w14:paraId="2B5CF355" w14:textId="77777777" w:rsidR="00222F3F" w:rsidRDefault="00222F3F" w:rsidP="00222B92">
            <w:r>
              <w:t>En tant que propriétaire  Je veux un laser Game Afin de pouvoir m'amuser entre copain</w:t>
            </w:r>
          </w:p>
        </w:tc>
      </w:tr>
      <w:tr w:rsidR="00222F3F" w14:paraId="129AB186" w14:textId="77777777" w:rsidTr="00222B92">
        <w:tc>
          <w:tcPr>
            <w:tcW w:w="0" w:type="auto"/>
          </w:tcPr>
          <w:p w14:paraId="36A3FE54" w14:textId="77777777" w:rsidR="00222F3F" w:rsidRDefault="00222F3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755"/>
              <w:gridCol w:w="7285"/>
            </w:tblGrid>
            <w:tr w:rsidR="00222F3F" w14:paraId="32AFFBF3" w14:textId="77777777" w:rsidTr="00222B92">
              <w:tc>
                <w:tcPr>
                  <w:tcW w:w="0" w:type="auto"/>
                </w:tcPr>
                <w:p w14:paraId="4C60B48E" w14:textId="77777777" w:rsidR="00222F3F" w:rsidRDefault="00222F3F" w:rsidP="00222B92">
                  <w:r>
                    <w:t>Etage</w:t>
                  </w:r>
                </w:p>
              </w:tc>
              <w:tc>
                <w:tcPr>
                  <w:tcW w:w="0" w:type="auto"/>
                </w:tcPr>
                <w:p w14:paraId="34FB95D6" w14:textId="77777777" w:rsidR="00222F3F" w:rsidRDefault="00222F3F" w:rsidP="00222B92">
                  <w:r>
                    <w:t>Au 2e étage, je vois un laser game (voir plan )</w:t>
                  </w:r>
                </w:p>
              </w:tc>
            </w:tr>
            <w:tr w:rsidR="00222F3F" w14:paraId="5C13557F" w14:textId="77777777" w:rsidTr="00222B92">
              <w:tc>
                <w:tcPr>
                  <w:tcW w:w="0" w:type="auto"/>
                </w:tcPr>
                <w:p w14:paraId="24615E83" w14:textId="77777777" w:rsidR="00222F3F" w:rsidRDefault="00222F3F" w:rsidP="00222B92">
                  <w:r>
                    <w:t>Caisse</w:t>
                  </w:r>
                </w:p>
              </w:tc>
              <w:tc>
                <w:tcPr>
                  <w:tcW w:w="0" w:type="auto"/>
                </w:tcPr>
                <w:p w14:paraId="46739B23" w14:textId="77777777" w:rsidR="00222F3F" w:rsidRDefault="00222F3F" w:rsidP="00222B92">
                  <w:r>
                    <w:t>A l'entrée, je vois une caisse pour payer une partie</w:t>
                  </w:r>
                </w:p>
              </w:tc>
            </w:tr>
            <w:tr w:rsidR="00222F3F" w14:paraId="32A7B082" w14:textId="77777777" w:rsidTr="00222B92">
              <w:tc>
                <w:tcPr>
                  <w:tcW w:w="0" w:type="auto"/>
                </w:tcPr>
                <w:p w14:paraId="6CC3C36C" w14:textId="77777777" w:rsidR="00222F3F" w:rsidRDefault="00222F3F" w:rsidP="00222B92">
                  <w:r>
                    <w:t>Distributeur</w:t>
                  </w:r>
                </w:p>
              </w:tc>
              <w:tc>
                <w:tcPr>
                  <w:tcW w:w="0" w:type="auto"/>
                </w:tcPr>
                <w:p w14:paraId="2D2D01B8" w14:textId="77777777" w:rsidR="00222F3F" w:rsidRDefault="00222F3F" w:rsidP="00222B92">
                  <w:r>
                    <w:t>A coté de la caisse, je vois un distributeur de boisson et snack</w:t>
                  </w:r>
                </w:p>
              </w:tc>
            </w:tr>
            <w:tr w:rsidR="00222F3F" w14:paraId="04189FE4" w14:textId="77777777" w:rsidTr="00222B92">
              <w:tc>
                <w:tcPr>
                  <w:tcW w:w="0" w:type="auto"/>
                </w:tcPr>
                <w:p w14:paraId="662B3BB3" w14:textId="77777777" w:rsidR="00222F3F" w:rsidRDefault="00222F3F" w:rsidP="00222B92">
                  <w:r>
                    <w:t>Porte Lobby</w:t>
                  </w:r>
                </w:p>
              </w:tc>
              <w:tc>
                <w:tcPr>
                  <w:tcW w:w="0" w:type="auto"/>
                </w:tcPr>
                <w:p w14:paraId="239E1F04" w14:textId="77777777" w:rsidR="00222F3F" w:rsidRDefault="00222F3F" w:rsidP="00222B92">
                  <w:r>
                    <w:t>En face l'entrée, je vois a une porte qui donne sur une salle d'armure pour le laser game</w:t>
                  </w:r>
                </w:p>
              </w:tc>
            </w:tr>
            <w:tr w:rsidR="00222F3F" w14:paraId="22C2B671" w14:textId="77777777" w:rsidTr="00222B92">
              <w:tc>
                <w:tcPr>
                  <w:tcW w:w="0" w:type="auto"/>
                </w:tcPr>
                <w:p w14:paraId="3FBAB396" w14:textId="77777777" w:rsidR="00222F3F" w:rsidRDefault="00222F3F" w:rsidP="00222B92">
                  <w:r>
                    <w:t>Equipement</w:t>
                  </w:r>
                </w:p>
              </w:tc>
              <w:tc>
                <w:tcPr>
                  <w:tcW w:w="0" w:type="auto"/>
                </w:tcPr>
                <w:p w14:paraId="78885F73" w14:textId="77777777" w:rsidR="00222F3F" w:rsidRDefault="00222F3F" w:rsidP="00222B92">
                  <w:r>
                    <w:t>a droite Derrière cette porte, je vois 4 pistolet posé sur une table haute</w:t>
                  </w:r>
                </w:p>
              </w:tc>
            </w:tr>
            <w:tr w:rsidR="00222F3F" w14:paraId="4C5AC147" w14:textId="77777777" w:rsidTr="00222B92">
              <w:tc>
                <w:tcPr>
                  <w:tcW w:w="0" w:type="auto"/>
                </w:tcPr>
                <w:p w14:paraId="22DDC3AD" w14:textId="77777777" w:rsidR="00222F3F" w:rsidRDefault="00222F3F" w:rsidP="00222B92">
                  <w:r>
                    <w:t>Score</w:t>
                  </w:r>
                </w:p>
              </w:tc>
              <w:tc>
                <w:tcPr>
                  <w:tcW w:w="0" w:type="auto"/>
                </w:tcPr>
                <w:p w14:paraId="30A88749" w14:textId="77777777" w:rsidR="00222F3F" w:rsidRDefault="00222F3F" w:rsidP="00222B92">
                  <w:r>
                    <w:t>dans cette pièce, je vois aussi un écran pour afficher les scores</w:t>
                  </w:r>
                </w:p>
              </w:tc>
            </w:tr>
            <w:tr w:rsidR="00222F3F" w14:paraId="0193500F" w14:textId="77777777" w:rsidTr="00222B92">
              <w:tc>
                <w:tcPr>
                  <w:tcW w:w="0" w:type="auto"/>
                </w:tcPr>
                <w:p w14:paraId="50B59EC1" w14:textId="77777777" w:rsidR="00222F3F" w:rsidRDefault="00222F3F" w:rsidP="00222B92">
                  <w:r>
                    <w:t>Porte terrain de jeu</w:t>
                  </w:r>
                </w:p>
              </w:tc>
              <w:tc>
                <w:tcPr>
                  <w:tcW w:w="0" w:type="auto"/>
                </w:tcPr>
                <w:p w14:paraId="62982369" w14:textId="77777777" w:rsidR="00222F3F" w:rsidRDefault="00222F3F" w:rsidP="00222B92">
                  <w:r>
                    <w:t>à droite des équipements, je vois une porte qui donne sur le terrain de jeu</w:t>
                  </w:r>
                </w:p>
              </w:tc>
            </w:tr>
            <w:tr w:rsidR="00222F3F" w14:paraId="3D1F8056" w14:textId="77777777" w:rsidTr="00222B92">
              <w:tc>
                <w:tcPr>
                  <w:tcW w:w="0" w:type="auto"/>
                </w:tcPr>
                <w:p w14:paraId="0B730BEB" w14:textId="77777777" w:rsidR="00222F3F" w:rsidRDefault="00222F3F" w:rsidP="00222B92">
                  <w:r>
                    <w:t>labyrinthe</w:t>
                  </w:r>
                </w:p>
              </w:tc>
              <w:tc>
                <w:tcPr>
                  <w:tcW w:w="0" w:type="auto"/>
                </w:tcPr>
                <w:p w14:paraId="579D0040" w14:textId="77777777" w:rsidR="00222F3F" w:rsidRDefault="00222F3F" w:rsidP="00222B92">
                  <w:r>
                    <w:t>Dans le terrain de jeu, il y a plein de mur qui forme un labyrinthe</w:t>
                  </w:r>
                </w:p>
              </w:tc>
            </w:tr>
            <w:tr w:rsidR="00222F3F" w14:paraId="78665F54" w14:textId="77777777" w:rsidTr="00222B92">
              <w:tc>
                <w:tcPr>
                  <w:tcW w:w="0" w:type="auto"/>
                </w:tcPr>
                <w:p w14:paraId="7C8B46BE" w14:textId="77777777" w:rsidR="00222F3F" w:rsidRDefault="00222F3F" w:rsidP="00222B92">
                  <w:r>
                    <w:t>Accueil</w:t>
                  </w:r>
                </w:p>
              </w:tc>
              <w:tc>
                <w:tcPr>
                  <w:tcW w:w="0" w:type="auto"/>
                </w:tcPr>
                <w:p w14:paraId="0625EF9F" w14:textId="77777777" w:rsidR="00222F3F" w:rsidRDefault="00222F3F" w:rsidP="00222B92">
                  <w:r>
                    <w:t>Dans l'accueil, je vois 2 bancs au milieu de l'accueil</w:t>
                  </w:r>
                </w:p>
              </w:tc>
            </w:tr>
            <w:tr w:rsidR="00222F3F" w14:paraId="433EB452" w14:textId="77777777" w:rsidTr="00222B92">
              <w:tc>
                <w:tcPr>
                  <w:tcW w:w="0" w:type="auto"/>
                </w:tcPr>
                <w:p w14:paraId="0A641F0B" w14:textId="77777777" w:rsidR="00222F3F" w:rsidRDefault="00222F3F" w:rsidP="00222B92">
                  <w:r>
                    <w:t>Taille</w:t>
                  </w:r>
                </w:p>
              </w:tc>
              <w:tc>
                <w:tcPr>
                  <w:tcW w:w="0" w:type="auto"/>
                </w:tcPr>
                <w:p w14:paraId="3E07907C" w14:textId="77777777" w:rsidR="00222F3F" w:rsidRDefault="00222F3F" w:rsidP="00222B92">
                  <w:r>
                    <w:t>La taille du laser game est sur le plan</w:t>
                  </w:r>
                </w:p>
              </w:tc>
            </w:tr>
          </w:tbl>
          <w:p w14:paraId="57988E5F" w14:textId="77777777" w:rsidR="00222F3F" w:rsidRDefault="00222F3F" w:rsidP="00222B92"/>
        </w:tc>
      </w:tr>
    </w:tbl>
    <w:p w14:paraId="2830430F" w14:textId="77777777" w:rsidR="00222F3F" w:rsidRDefault="00222F3F" w:rsidP="00222F3F">
      <w:pPr>
        <w:pStyle w:val="Corpsdetexte"/>
      </w:pPr>
    </w:p>
    <w:p w14:paraId="04057BC2" w14:textId="77777777" w:rsidR="00222F3F" w:rsidRPr="00646E8B" w:rsidRDefault="00222F3F" w:rsidP="00646E8B">
      <w:pPr>
        <w:pStyle w:val="Titre3"/>
      </w:pPr>
      <w:r w:rsidRPr="00646E8B">
        <w:t>Magasin de voiture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243197E7" w14:textId="77777777" w:rsidTr="00222B92">
        <w:tc>
          <w:tcPr>
            <w:tcW w:w="0" w:type="auto"/>
          </w:tcPr>
          <w:p w14:paraId="61696AC3" w14:textId="77777777" w:rsidR="00222F3F" w:rsidRDefault="00222F3F" w:rsidP="00222B92">
            <w:r>
              <w:t>En tant que vendeur de voiture Je veux un grand magasin pour vendre des voiture</w:t>
            </w:r>
          </w:p>
        </w:tc>
      </w:tr>
      <w:tr w:rsidR="00222F3F" w14:paraId="54B86D17" w14:textId="77777777" w:rsidTr="00222B92">
        <w:tc>
          <w:tcPr>
            <w:tcW w:w="0" w:type="auto"/>
          </w:tcPr>
          <w:p w14:paraId="1D9D4353" w14:textId="77777777" w:rsidR="00222F3F" w:rsidRDefault="00222F3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87"/>
              <w:gridCol w:w="7553"/>
            </w:tblGrid>
            <w:tr w:rsidR="00222F3F" w14:paraId="7964DF9E" w14:textId="77777777" w:rsidTr="00222B92">
              <w:tc>
                <w:tcPr>
                  <w:tcW w:w="0" w:type="auto"/>
                </w:tcPr>
                <w:p w14:paraId="352C88CA" w14:textId="77777777" w:rsidR="00222F3F" w:rsidRDefault="00222F3F" w:rsidP="00222B92">
                  <w:r>
                    <w:t>Entrée</w:t>
                  </w:r>
                </w:p>
              </w:tc>
              <w:tc>
                <w:tcPr>
                  <w:tcW w:w="0" w:type="auto"/>
                </w:tcPr>
                <w:p w14:paraId="08888BB9" w14:textId="77777777" w:rsidR="00222F3F" w:rsidRDefault="00222F3F" w:rsidP="00222B92">
                  <w:r>
                    <w:t>En arrivant au magasin, il y a l'entrée entourée d'une grande vitre pour observer les voitures</w:t>
                  </w:r>
                </w:p>
              </w:tc>
            </w:tr>
            <w:tr w:rsidR="00222F3F" w14:paraId="6F87FD3E" w14:textId="77777777" w:rsidTr="00222B92">
              <w:tc>
                <w:tcPr>
                  <w:tcW w:w="0" w:type="auto"/>
                </w:tcPr>
                <w:p w14:paraId="2DE39F12" w14:textId="77777777" w:rsidR="00222F3F" w:rsidRDefault="00222F3F" w:rsidP="00222B92">
                  <w:r>
                    <w:t>taille</w:t>
                  </w:r>
                </w:p>
              </w:tc>
              <w:tc>
                <w:tcPr>
                  <w:tcW w:w="0" w:type="auto"/>
                </w:tcPr>
                <w:p w14:paraId="105A33F5" w14:textId="77777777" w:rsidR="00222F3F" w:rsidRDefault="00222F3F" w:rsidP="00222B92">
                  <w:r>
                    <w:t>Le magasin à une superficie de 382.22 m2 comme sur l'image (plan_rez.png).</w:t>
                  </w:r>
                </w:p>
              </w:tc>
            </w:tr>
            <w:tr w:rsidR="00222F3F" w14:paraId="0AAE1AB6" w14:textId="77777777" w:rsidTr="00222B92">
              <w:tc>
                <w:tcPr>
                  <w:tcW w:w="0" w:type="auto"/>
                </w:tcPr>
                <w:p w14:paraId="4F0B190D" w14:textId="77777777" w:rsidR="00222F3F" w:rsidRDefault="00222F3F" w:rsidP="00222B92">
                  <w:r>
                    <w:t>sol</w:t>
                  </w:r>
                </w:p>
              </w:tc>
              <w:tc>
                <w:tcPr>
                  <w:tcW w:w="0" w:type="auto"/>
                </w:tcPr>
                <w:p w14:paraId="77CCE65B" w14:textId="77777777" w:rsidR="00222F3F" w:rsidRDefault="00222F3F" w:rsidP="00222B92">
                  <w:r>
                    <w:t>Le sol est en carrelage blanc</w:t>
                  </w:r>
                </w:p>
              </w:tc>
            </w:tr>
            <w:tr w:rsidR="00222F3F" w14:paraId="5C1C10A8" w14:textId="77777777" w:rsidTr="00222B92">
              <w:tc>
                <w:tcPr>
                  <w:tcW w:w="0" w:type="auto"/>
                </w:tcPr>
                <w:p w14:paraId="54437016" w14:textId="77777777" w:rsidR="00222F3F" w:rsidRDefault="00222F3F" w:rsidP="00222B92">
                  <w:r>
                    <w:t>Couleur plafond</w:t>
                  </w:r>
                </w:p>
              </w:tc>
              <w:tc>
                <w:tcPr>
                  <w:tcW w:w="0" w:type="auto"/>
                </w:tcPr>
                <w:p w14:paraId="3A2FF022" w14:textId="77777777" w:rsidR="00222F3F" w:rsidRDefault="00222F3F" w:rsidP="00222B92">
                  <w:r>
                    <w:t>Le plafond est en blanc</w:t>
                  </w:r>
                </w:p>
              </w:tc>
            </w:tr>
            <w:tr w:rsidR="00222F3F" w14:paraId="1411DF1D" w14:textId="77777777" w:rsidTr="00222B92">
              <w:tc>
                <w:tcPr>
                  <w:tcW w:w="0" w:type="auto"/>
                </w:tcPr>
                <w:p w14:paraId="3BB7E1BC" w14:textId="77777777" w:rsidR="00222F3F" w:rsidRDefault="00222F3F" w:rsidP="00222B92">
                  <w:r>
                    <w:t>Lampe</w:t>
                  </w:r>
                </w:p>
              </w:tc>
              <w:tc>
                <w:tcPr>
                  <w:tcW w:w="0" w:type="auto"/>
                </w:tcPr>
                <w:p w14:paraId="185BC7EF" w14:textId="77777777" w:rsidR="00222F3F" w:rsidRDefault="00222F3F" w:rsidP="00222B92">
                  <w:r>
                    <w:t>Les lampes sont sur le mur, chacune espacées de 60 cm</w:t>
                  </w:r>
                </w:p>
              </w:tc>
            </w:tr>
            <w:tr w:rsidR="00222F3F" w14:paraId="54D78AE3" w14:textId="77777777" w:rsidTr="00222B92">
              <w:tc>
                <w:tcPr>
                  <w:tcW w:w="0" w:type="auto"/>
                </w:tcPr>
                <w:p w14:paraId="0CA9135C" w14:textId="77777777" w:rsidR="00222F3F" w:rsidRDefault="00222F3F" w:rsidP="00222B92">
                  <w:r>
                    <w:t>accueille</w:t>
                  </w:r>
                </w:p>
              </w:tc>
              <w:tc>
                <w:tcPr>
                  <w:tcW w:w="0" w:type="auto"/>
                </w:tcPr>
                <w:p w14:paraId="4D587043" w14:textId="77777777" w:rsidR="00222F3F" w:rsidRDefault="00222F3F" w:rsidP="00222B92">
                  <w:r>
                    <w:t>en face de l'entrée il y un accueil de 2 mètre de long, avec deux ordis dessus</w:t>
                  </w:r>
                </w:p>
              </w:tc>
            </w:tr>
            <w:tr w:rsidR="00222F3F" w14:paraId="1B1A376F" w14:textId="77777777" w:rsidTr="00222B92">
              <w:tc>
                <w:tcPr>
                  <w:tcW w:w="0" w:type="auto"/>
                </w:tcPr>
                <w:p w14:paraId="6BF80A6B" w14:textId="77777777" w:rsidR="00222F3F" w:rsidRDefault="00222F3F" w:rsidP="00222B92">
                  <w:r>
                    <w:t>Voiture</w:t>
                  </w:r>
                </w:p>
              </w:tc>
              <w:tc>
                <w:tcPr>
                  <w:tcW w:w="0" w:type="auto"/>
                </w:tcPr>
                <w:p w14:paraId="25B4908D" w14:textId="77777777" w:rsidR="00222F3F" w:rsidRDefault="00222F3F" w:rsidP="00222B92">
                  <w:r>
                    <w:t>Derrière les baies vitrées il y a des voitures en vente dans le magasin</w:t>
                  </w:r>
                </w:p>
              </w:tc>
            </w:tr>
            <w:tr w:rsidR="00222F3F" w14:paraId="266B1DCA" w14:textId="77777777" w:rsidTr="00222B92">
              <w:tc>
                <w:tcPr>
                  <w:tcW w:w="0" w:type="auto"/>
                </w:tcPr>
                <w:p w14:paraId="57CD585E" w14:textId="77777777" w:rsidR="00222F3F" w:rsidRDefault="00222F3F" w:rsidP="00222B92">
                  <w:r>
                    <w:t>mur</w:t>
                  </w:r>
                </w:p>
              </w:tc>
              <w:tc>
                <w:tcPr>
                  <w:tcW w:w="0" w:type="auto"/>
                </w:tcPr>
                <w:p w14:paraId="7BC3ED14" w14:textId="77777777" w:rsidR="00222F3F" w:rsidRDefault="00222F3F" w:rsidP="00222B92">
                  <w:r>
                    <w:t>Les murs sont en bleu cyan</w:t>
                  </w:r>
                </w:p>
              </w:tc>
            </w:tr>
            <w:tr w:rsidR="00222F3F" w14:paraId="53018845" w14:textId="77777777" w:rsidTr="00222B92">
              <w:tc>
                <w:tcPr>
                  <w:tcW w:w="0" w:type="auto"/>
                </w:tcPr>
                <w:p w14:paraId="76629C3B" w14:textId="77777777" w:rsidR="00222F3F" w:rsidRDefault="00222F3F" w:rsidP="00222B92">
                  <w:r>
                    <w:t>Intérieur</w:t>
                  </w:r>
                </w:p>
              </w:tc>
              <w:tc>
                <w:tcPr>
                  <w:tcW w:w="0" w:type="auto"/>
                </w:tcPr>
                <w:p w14:paraId="40107912" w14:textId="77777777" w:rsidR="00222F3F" w:rsidRDefault="00222F3F" w:rsidP="00222B92">
                  <w:r>
                    <w:t>En arrivant par l'entrée, je vois 7 voitures en ventes dont trois devant la baie vitrée</w:t>
                  </w:r>
                </w:p>
              </w:tc>
            </w:tr>
            <w:tr w:rsidR="00222F3F" w14:paraId="00A85D3A" w14:textId="77777777" w:rsidTr="00222B92">
              <w:tc>
                <w:tcPr>
                  <w:tcW w:w="0" w:type="auto"/>
                </w:tcPr>
                <w:p w14:paraId="7CD5AC02" w14:textId="77777777" w:rsidR="00222F3F" w:rsidRDefault="00222F3F" w:rsidP="00222B92">
                  <w:r>
                    <w:lastRenderedPageBreak/>
                    <w:t>Entrée</w:t>
                  </w:r>
                </w:p>
              </w:tc>
              <w:tc>
                <w:tcPr>
                  <w:tcW w:w="0" w:type="auto"/>
                </w:tcPr>
                <w:p w14:paraId="2C34CCFA" w14:textId="77777777" w:rsidR="00222F3F" w:rsidRDefault="00222F3F" w:rsidP="00222B92">
                  <w:r>
                    <w:t>En face de l'ascenseur nord, il y a l'entrée</w:t>
                  </w:r>
                </w:p>
              </w:tc>
            </w:tr>
          </w:tbl>
          <w:p w14:paraId="560D3BB5" w14:textId="77777777" w:rsidR="00222F3F" w:rsidRDefault="00222F3F" w:rsidP="00222B92"/>
        </w:tc>
      </w:tr>
    </w:tbl>
    <w:p w14:paraId="1BC000C9" w14:textId="77777777" w:rsidR="00222F3F" w:rsidRDefault="00222F3F" w:rsidP="00222F3F">
      <w:pPr>
        <w:pStyle w:val="Corpsdetexte"/>
      </w:pPr>
    </w:p>
    <w:p w14:paraId="7EA287FE" w14:textId="77777777" w:rsidR="00222F3F" w:rsidRPr="00646E8B" w:rsidRDefault="00222F3F" w:rsidP="00646E8B">
      <w:pPr>
        <w:pStyle w:val="Titre3"/>
      </w:pPr>
      <w:r w:rsidRPr="00646E8B">
        <w:t>Terrain de five (Foot)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32EBC4BE" w14:textId="77777777" w:rsidTr="00222B92">
        <w:tc>
          <w:tcPr>
            <w:tcW w:w="0" w:type="auto"/>
          </w:tcPr>
          <w:p w14:paraId="3C480B71" w14:textId="77777777" w:rsidR="00222F3F" w:rsidRDefault="00222F3F" w:rsidP="00222B92">
            <w:r>
              <w:t>En tant que Propriétaire  Je veux terrain de five Afin de pouvoir s'amuser à plusieurs et s'entrainer (pour devenir meilleur que CR7 et Messi)</w:t>
            </w:r>
          </w:p>
        </w:tc>
      </w:tr>
      <w:tr w:rsidR="00222F3F" w14:paraId="0EEA5FCE" w14:textId="77777777" w:rsidTr="00222B92">
        <w:tc>
          <w:tcPr>
            <w:tcW w:w="0" w:type="auto"/>
          </w:tcPr>
          <w:p w14:paraId="19E78CEF" w14:textId="77777777" w:rsidR="00222F3F" w:rsidRDefault="00222F3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4"/>
              <w:gridCol w:w="7526"/>
            </w:tblGrid>
            <w:tr w:rsidR="00222F3F" w14:paraId="485BE657" w14:textId="77777777" w:rsidTr="00222B92">
              <w:tc>
                <w:tcPr>
                  <w:tcW w:w="0" w:type="auto"/>
                </w:tcPr>
                <w:p w14:paraId="6316737B" w14:textId="77777777" w:rsidR="00222F3F" w:rsidRDefault="00222F3F" w:rsidP="00222B92">
                  <w:r>
                    <w:t>etage</w:t>
                  </w:r>
                </w:p>
              </w:tc>
              <w:tc>
                <w:tcPr>
                  <w:tcW w:w="0" w:type="auto"/>
                </w:tcPr>
                <w:p w14:paraId="6F591A89" w14:textId="77777777" w:rsidR="00222F3F" w:rsidRDefault="00222F3F" w:rsidP="00222B92">
                  <w:r>
                    <w:t>Au 3e étage, je vois le terrain de five (voir plan)</w:t>
                  </w:r>
                </w:p>
              </w:tc>
            </w:tr>
            <w:tr w:rsidR="00222F3F" w14:paraId="5DAAFA3A" w14:textId="77777777" w:rsidTr="00222B92">
              <w:tc>
                <w:tcPr>
                  <w:tcW w:w="0" w:type="auto"/>
                </w:tcPr>
                <w:p w14:paraId="08A07917" w14:textId="77777777" w:rsidR="00222F3F" w:rsidRDefault="00222F3F" w:rsidP="00222B92">
                  <w:r>
                    <w:t>Entrée</w:t>
                  </w:r>
                </w:p>
              </w:tc>
              <w:tc>
                <w:tcPr>
                  <w:tcW w:w="0" w:type="auto"/>
                </w:tcPr>
                <w:p w14:paraId="0F5226E6" w14:textId="77777777" w:rsidR="00222F3F" w:rsidRDefault="00222F3F" w:rsidP="00222B92">
                  <w:r>
                    <w:t>A l'entrée, Je vois de nombreuses photos, maillot et crampon de Footballer Pro</w:t>
                  </w:r>
                </w:p>
              </w:tc>
            </w:tr>
            <w:tr w:rsidR="00222F3F" w14:paraId="136F5C02" w14:textId="77777777" w:rsidTr="00222B92">
              <w:tc>
                <w:tcPr>
                  <w:tcW w:w="0" w:type="auto"/>
                </w:tcPr>
                <w:p w14:paraId="034E7783" w14:textId="77777777" w:rsidR="00222F3F" w:rsidRDefault="00222F3F" w:rsidP="00222B92">
                  <w:r>
                    <w:t>Caisse</w:t>
                  </w:r>
                </w:p>
              </w:tc>
              <w:tc>
                <w:tcPr>
                  <w:tcW w:w="0" w:type="auto"/>
                </w:tcPr>
                <w:p w14:paraId="744B9A67" w14:textId="77777777" w:rsidR="00222F3F" w:rsidRDefault="00222F3F" w:rsidP="00222B92">
                  <w:r>
                    <w:t>Dans cette entrée, je vois aussi une caisse pour payer sa session</w:t>
                  </w:r>
                </w:p>
              </w:tc>
            </w:tr>
            <w:tr w:rsidR="00222F3F" w14:paraId="5B0742D2" w14:textId="77777777" w:rsidTr="00222B92">
              <w:tc>
                <w:tcPr>
                  <w:tcW w:w="0" w:type="auto"/>
                </w:tcPr>
                <w:p w14:paraId="32296336" w14:textId="77777777" w:rsidR="00222F3F" w:rsidRDefault="00222F3F" w:rsidP="00222B92">
                  <w:r>
                    <w:t>Test 4</w:t>
                  </w:r>
                </w:p>
              </w:tc>
              <w:tc>
                <w:tcPr>
                  <w:tcW w:w="0" w:type="auto"/>
                </w:tcPr>
                <w:p w14:paraId="78CFE814" w14:textId="77777777" w:rsidR="00222F3F" w:rsidRDefault="00222F3F" w:rsidP="00222B92">
                  <w:r>
                    <w:t>Quand je me dirige au fonde de l'entrée, je vois une porte qui donne sur les gradins</w:t>
                  </w:r>
                </w:p>
              </w:tc>
            </w:tr>
            <w:tr w:rsidR="00222F3F" w14:paraId="76DA5E43" w14:textId="77777777" w:rsidTr="00222B92">
              <w:tc>
                <w:tcPr>
                  <w:tcW w:w="0" w:type="auto"/>
                </w:tcPr>
                <w:p w14:paraId="409B605C" w14:textId="77777777" w:rsidR="00222F3F" w:rsidRDefault="00222F3F" w:rsidP="00222B92">
                  <w:r>
                    <w:t>Vestiare</w:t>
                  </w:r>
                </w:p>
              </w:tc>
              <w:tc>
                <w:tcPr>
                  <w:tcW w:w="0" w:type="auto"/>
                </w:tcPr>
                <w:p w14:paraId="23CC7CBF" w14:textId="77777777" w:rsidR="00222F3F" w:rsidRDefault="00222F3F" w:rsidP="00222B92">
                  <w:r>
                    <w:t>Depuis les gradins, au fond à droite de couloir, il y a le vestiaires</w:t>
                  </w:r>
                </w:p>
              </w:tc>
            </w:tr>
            <w:tr w:rsidR="00222F3F" w14:paraId="3457FC09" w14:textId="77777777" w:rsidTr="00222B92">
              <w:tc>
                <w:tcPr>
                  <w:tcW w:w="0" w:type="auto"/>
                </w:tcPr>
                <w:p w14:paraId="325F16FE" w14:textId="77777777" w:rsidR="00222F3F" w:rsidRDefault="00222F3F" w:rsidP="00222B92">
                  <w:r>
                    <w:t>But</w:t>
                  </w:r>
                </w:p>
              </w:tc>
              <w:tc>
                <w:tcPr>
                  <w:tcW w:w="0" w:type="auto"/>
                </w:tcPr>
                <w:p w14:paraId="0501E26C" w14:textId="77777777" w:rsidR="00222F3F" w:rsidRDefault="00222F3F" w:rsidP="00222B92">
                  <w:r>
                    <w:t>De chaque coté du terrain, je vois 2 Buts</w:t>
                  </w:r>
                </w:p>
              </w:tc>
            </w:tr>
            <w:tr w:rsidR="00222F3F" w14:paraId="4DA68954" w14:textId="77777777" w:rsidTr="00222B92">
              <w:tc>
                <w:tcPr>
                  <w:tcW w:w="0" w:type="auto"/>
                </w:tcPr>
                <w:p w14:paraId="2E6CC4F4" w14:textId="77777777" w:rsidR="00222F3F" w:rsidRDefault="00222F3F" w:rsidP="00222B92">
                  <w:r>
                    <w:t>Contenue vestiaire</w:t>
                  </w:r>
                </w:p>
              </w:tc>
              <w:tc>
                <w:tcPr>
                  <w:tcW w:w="0" w:type="auto"/>
                </w:tcPr>
                <w:p w14:paraId="1DCC9CC2" w14:textId="77777777" w:rsidR="00222F3F" w:rsidRDefault="00222F3F" w:rsidP="00222B92">
                  <w:r>
                    <w:t>Dans le vestiaire, il y a des bancs, des casier et des pompes pour gonfler les ballons</w:t>
                  </w:r>
                </w:p>
              </w:tc>
            </w:tr>
            <w:tr w:rsidR="00222F3F" w14:paraId="4491D4A1" w14:textId="77777777" w:rsidTr="00222B92">
              <w:tc>
                <w:tcPr>
                  <w:tcW w:w="0" w:type="auto"/>
                </w:tcPr>
                <w:p w14:paraId="08EF46F7" w14:textId="77777777" w:rsidR="00222F3F" w:rsidRDefault="00222F3F" w:rsidP="00222B92">
                  <w:r>
                    <w:t>Grillage</w:t>
                  </w:r>
                </w:p>
              </w:tc>
              <w:tc>
                <w:tcPr>
                  <w:tcW w:w="0" w:type="auto"/>
                </w:tcPr>
                <w:p w14:paraId="5E823756" w14:textId="77777777" w:rsidR="00222F3F" w:rsidRDefault="00222F3F" w:rsidP="00222B92">
                  <w:r>
                    <w:t>Autour du terrain, il y a des murs à hauteur de hanche et au dessus un grands grillage pour empêcher les ballons de partir</w:t>
                  </w:r>
                </w:p>
              </w:tc>
            </w:tr>
            <w:tr w:rsidR="00222F3F" w14:paraId="22B89944" w14:textId="77777777" w:rsidTr="00222B92">
              <w:tc>
                <w:tcPr>
                  <w:tcW w:w="0" w:type="auto"/>
                </w:tcPr>
                <w:p w14:paraId="2996FE07" w14:textId="77777777" w:rsidR="00222F3F" w:rsidRDefault="00222F3F" w:rsidP="00222B92">
                  <w:r>
                    <w:t>Taille Mètre carré</w:t>
                  </w:r>
                </w:p>
              </w:tc>
              <w:tc>
                <w:tcPr>
                  <w:tcW w:w="0" w:type="auto"/>
                </w:tcPr>
                <w:p w14:paraId="209C2EB5" w14:textId="77777777" w:rsidR="00222F3F" w:rsidRDefault="00222F3F" w:rsidP="00222B92">
                  <w:r>
                    <w:t>Le terrain de five fait 180 mètres carré (voir plan)</w:t>
                  </w:r>
                </w:p>
              </w:tc>
            </w:tr>
          </w:tbl>
          <w:p w14:paraId="1EDC926F" w14:textId="77777777" w:rsidR="00222F3F" w:rsidRDefault="00222F3F" w:rsidP="00222B92"/>
        </w:tc>
      </w:tr>
    </w:tbl>
    <w:p w14:paraId="700D2868" w14:textId="77777777" w:rsidR="00222F3F" w:rsidRDefault="00222F3F" w:rsidP="00222F3F">
      <w:pPr>
        <w:pStyle w:val="Corpsdetexte"/>
      </w:pPr>
    </w:p>
    <w:p w14:paraId="7A6A57AA" w14:textId="77777777" w:rsidR="006805CF" w:rsidRDefault="006805CF" w:rsidP="00646E8B">
      <w:pPr>
        <w:pStyle w:val="Titre3"/>
      </w:pPr>
      <w:r>
        <w:t>Piscine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805CF" w14:paraId="37175053" w14:textId="77777777" w:rsidTr="00222B92">
        <w:tc>
          <w:tcPr>
            <w:tcW w:w="0" w:type="auto"/>
          </w:tcPr>
          <w:p w14:paraId="5CB21688" w14:textId="77777777" w:rsidR="006805CF" w:rsidRDefault="006805CF" w:rsidP="00222B92">
            <w:r>
              <w:t>En tant que visiteur de l'immeuble Je souhaite avoir accès à une piscine d'intérieur  Pour pouvoir me détendre et nager</w:t>
            </w:r>
          </w:p>
        </w:tc>
      </w:tr>
      <w:tr w:rsidR="006805CF" w14:paraId="04789CD2" w14:textId="77777777" w:rsidTr="00222B92">
        <w:tc>
          <w:tcPr>
            <w:tcW w:w="0" w:type="auto"/>
          </w:tcPr>
          <w:p w14:paraId="14714FBB" w14:textId="77777777" w:rsidR="006805CF" w:rsidRDefault="006805C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165"/>
              <w:gridCol w:w="6049"/>
            </w:tblGrid>
            <w:tr w:rsidR="006805CF" w14:paraId="1B3581C9" w14:textId="77777777" w:rsidTr="00222B92">
              <w:tc>
                <w:tcPr>
                  <w:tcW w:w="0" w:type="auto"/>
                </w:tcPr>
                <w:p w14:paraId="5A0C68A9" w14:textId="77777777" w:rsidR="006805CF" w:rsidRDefault="006805CF" w:rsidP="00222B92">
                  <w:r>
                    <w:t>Localisation</w:t>
                  </w:r>
                </w:p>
              </w:tc>
              <w:tc>
                <w:tcPr>
                  <w:tcW w:w="0" w:type="auto"/>
                </w:tcPr>
                <w:p w14:paraId="29181049" w14:textId="77777777" w:rsidR="006805CF" w:rsidRDefault="006805CF" w:rsidP="00222B92">
                  <w:r>
                    <w:t>La piscine se trouve sur le toit.</w:t>
                  </w:r>
                </w:p>
              </w:tc>
            </w:tr>
            <w:tr w:rsidR="006805CF" w14:paraId="0EDE5CF8" w14:textId="77777777" w:rsidTr="00222B92">
              <w:tc>
                <w:tcPr>
                  <w:tcW w:w="0" w:type="auto"/>
                </w:tcPr>
                <w:p w14:paraId="6EC0B783" w14:textId="77777777" w:rsidR="006805CF" w:rsidRDefault="006805CF" w:rsidP="00222B92">
                  <w:r>
                    <w:t>Entrée</w:t>
                  </w:r>
                </w:p>
              </w:tc>
              <w:tc>
                <w:tcPr>
                  <w:tcW w:w="0" w:type="auto"/>
                </w:tcPr>
                <w:p w14:paraId="724CFEF8" w14:textId="77777777" w:rsidR="006805CF" w:rsidRDefault="006805CF" w:rsidP="00222B92">
                  <w:r>
                    <w:t>A l'entrée de la salle, il y a un vestiaire pour se changer</w:t>
                  </w:r>
                </w:p>
              </w:tc>
            </w:tr>
            <w:tr w:rsidR="006805CF" w14:paraId="224262AA" w14:textId="77777777" w:rsidTr="00222B92">
              <w:tc>
                <w:tcPr>
                  <w:tcW w:w="0" w:type="auto"/>
                </w:tcPr>
                <w:p w14:paraId="03A146BA" w14:textId="77777777" w:rsidR="006805CF" w:rsidRDefault="006805CF" w:rsidP="00222B92">
                  <w:r>
                    <w:t>Piscine</w:t>
                  </w:r>
                </w:p>
              </w:tc>
              <w:tc>
                <w:tcPr>
                  <w:tcW w:w="0" w:type="auto"/>
                </w:tcPr>
                <w:p w14:paraId="5D22FCA0" w14:textId="77777777" w:rsidR="006805CF" w:rsidRDefault="006805CF" w:rsidP="00222B92">
                  <w:r>
                    <w:t>Après les vestiaires, il y a une piscine de 22 sur 22 mètres.</w:t>
                  </w:r>
                </w:p>
              </w:tc>
            </w:tr>
            <w:tr w:rsidR="006805CF" w14:paraId="7FC25AB8" w14:textId="77777777" w:rsidTr="00222B92">
              <w:tc>
                <w:tcPr>
                  <w:tcW w:w="0" w:type="auto"/>
                </w:tcPr>
                <w:p w14:paraId="67CFD3BF" w14:textId="77777777" w:rsidR="006805CF" w:rsidRDefault="006805CF" w:rsidP="00222B92">
                  <w:r>
                    <w:t>Douches</w:t>
                  </w:r>
                </w:p>
              </w:tc>
              <w:tc>
                <w:tcPr>
                  <w:tcW w:w="0" w:type="auto"/>
                </w:tcPr>
                <w:p w14:paraId="2AFB24DF" w14:textId="77777777" w:rsidR="006805CF" w:rsidRDefault="006805CF" w:rsidP="00222B92">
                  <w:r>
                    <w:t>A côté à gauche des vestiaires, il y a des douches.</w:t>
                  </w:r>
                </w:p>
              </w:tc>
            </w:tr>
            <w:tr w:rsidR="006805CF" w14:paraId="7087FCCC" w14:textId="77777777" w:rsidTr="00222B92">
              <w:tc>
                <w:tcPr>
                  <w:tcW w:w="0" w:type="auto"/>
                </w:tcPr>
                <w:p w14:paraId="5E1F51A2" w14:textId="77777777" w:rsidR="006805CF" w:rsidRDefault="006805CF" w:rsidP="00222B92">
                  <w:r>
                    <w:t>Sol</w:t>
                  </w:r>
                </w:p>
              </w:tc>
              <w:tc>
                <w:tcPr>
                  <w:tcW w:w="0" w:type="auto"/>
                </w:tcPr>
                <w:p w14:paraId="728B9960" w14:textId="77777777" w:rsidR="006805CF" w:rsidRDefault="006805CF" w:rsidP="00222B92">
                  <w:r>
                    <w:t>Le sol de la piscine est fait de carrelage blanc</w:t>
                  </w:r>
                </w:p>
              </w:tc>
            </w:tr>
            <w:tr w:rsidR="006805CF" w14:paraId="5778246A" w14:textId="77777777" w:rsidTr="00222B92">
              <w:tc>
                <w:tcPr>
                  <w:tcW w:w="0" w:type="auto"/>
                </w:tcPr>
                <w:p w14:paraId="2BFA00F1" w14:textId="77777777" w:rsidR="006805CF" w:rsidRDefault="006805CF" w:rsidP="00222B92">
                  <w:r>
                    <w:t>Lumières</w:t>
                  </w:r>
                </w:p>
              </w:tc>
              <w:tc>
                <w:tcPr>
                  <w:tcW w:w="0" w:type="auto"/>
                </w:tcPr>
                <w:p w14:paraId="3102E782" w14:textId="77777777" w:rsidR="006805CF" w:rsidRDefault="006805CF" w:rsidP="00222B92">
                  <w:r>
                    <w:t>Il y a des lumières aux murs des douches et des vestiaires.</w:t>
                  </w:r>
                </w:p>
              </w:tc>
            </w:tr>
            <w:tr w:rsidR="006805CF" w14:paraId="5697291C" w14:textId="77777777" w:rsidTr="00222B92">
              <w:tc>
                <w:tcPr>
                  <w:tcW w:w="0" w:type="auto"/>
                </w:tcPr>
                <w:p w14:paraId="3719ED92" w14:textId="77777777" w:rsidR="006805CF" w:rsidRDefault="006805CF" w:rsidP="00222B92">
                  <w:r>
                    <w:t>Plafond</w:t>
                  </w:r>
                </w:p>
              </w:tc>
              <w:tc>
                <w:tcPr>
                  <w:tcW w:w="0" w:type="auto"/>
                </w:tcPr>
                <w:p w14:paraId="78BBC590" w14:textId="77777777" w:rsidR="006805CF" w:rsidRDefault="006805CF" w:rsidP="00222B92">
                  <w:r>
                    <w:t>Le plafond est peint en blanc</w:t>
                  </w:r>
                </w:p>
              </w:tc>
            </w:tr>
            <w:tr w:rsidR="006805CF" w14:paraId="44D18ACE" w14:textId="77777777" w:rsidTr="00222B92">
              <w:tc>
                <w:tcPr>
                  <w:tcW w:w="0" w:type="auto"/>
                </w:tcPr>
                <w:p w14:paraId="0011047F" w14:textId="77777777" w:rsidR="006805CF" w:rsidRDefault="006805CF" w:rsidP="00222B92">
                  <w:r>
                    <w:t>Transat</w:t>
                  </w:r>
                </w:p>
              </w:tc>
              <w:tc>
                <w:tcPr>
                  <w:tcW w:w="0" w:type="auto"/>
                </w:tcPr>
                <w:p w14:paraId="27E63024" w14:textId="77777777" w:rsidR="006805CF" w:rsidRDefault="006805CF" w:rsidP="00222B92">
                  <w:r>
                    <w:t>A côté de la piscine, il y a des transats pour pouvoir se reposer</w:t>
                  </w:r>
                </w:p>
              </w:tc>
            </w:tr>
            <w:tr w:rsidR="006805CF" w14:paraId="5EFE848E" w14:textId="77777777" w:rsidTr="00222B92">
              <w:tc>
                <w:tcPr>
                  <w:tcW w:w="0" w:type="auto"/>
                </w:tcPr>
                <w:p w14:paraId="35C6CB04" w14:textId="77777777" w:rsidR="006805CF" w:rsidRDefault="006805CF" w:rsidP="00222B92">
                  <w:r>
                    <w:t>Porte</w:t>
                  </w:r>
                </w:p>
              </w:tc>
              <w:tc>
                <w:tcPr>
                  <w:tcW w:w="0" w:type="auto"/>
                </w:tcPr>
                <w:p w14:paraId="26672B8D" w14:textId="77777777" w:rsidR="006805CF" w:rsidRDefault="006805CF" w:rsidP="00222B92">
                  <w:r>
                    <w:t>La porte des vestiaires est en bois clair.</w:t>
                  </w:r>
                </w:p>
              </w:tc>
            </w:tr>
          </w:tbl>
          <w:p w14:paraId="65302E99" w14:textId="77777777" w:rsidR="006805CF" w:rsidRDefault="006805CF" w:rsidP="00222B92"/>
        </w:tc>
      </w:tr>
    </w:tbl>
    <w:p w14:paraId="32AB43F6" w14:textId="77777777" w:rsidR="00222F3F" w:rsidRDefault="00222F3F" w:rsidP="00222F3F">
      <w:pPr>
        <w:pStyle w:val="Corpsdetexte"/>
      </w:pPr>
    </w:p>
    <w:p w14:paraId="0EA53D6B" w14:textId="77777777" w:rsidR="006805CF" w:rsidRPr="00646E8B" w:rsidRDefault="006805CF" w:rsidP="00646E8B">
      <w:pPr>
        <w:pStyle w:val="Titre3"/>
      </w:pPr>
      <w:r w:rsidRPr="00646E8B">
        <w:t>salle_arcade_pizzeria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805CF" w14:paraId="3B7CFEE1" w14:textId="77777777" w:rsidTr="00222B92">
        <w:tc>
          <w:tcPr>
            <w:tcW w:w="0" w:type="auto"/>
          </w:tcPr>
          <w:p w14:paraId="7431F47B" w14:textId="77777777" w:rsidR="006805CF" w:rsidRDefault="006805CF" w:rsidP="00222B92">
            <w:r>
              <w:t>En tant que gérant de salle d'arcade Je veux une salle d'arcade avec une pizzeria Pour amuser et nourrir les enfants</w:t>
            </w:r>
          </w:p>
        </w:tc>
      </w:tr>
      <w:tr w:rsidR="006805CF" w14:paraId="21670C57" w14:textId="77777777" w:rsidTr="00222B92">
        <w:tc>
          <w:tcPr>
            <w:tcW w:w="0" w:type="auto"/>
          </w:tcPr>
          <w:p w14:paraId="454AE2AB" w14:textId="77777777" w:rsidR="006805CF" w:rsidRDefault="006805C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11"/>
              <w:gridCol w:w="7629"/>
            </w:tblGrid>
            <w:tr w:rsidR="006805CF" w14:paraId="30296F80" w14:textId="77777777" w:rsidTr="00222B92">
              <w:tc>
                <w:tcPr>
                  <w:tcW w:w="0" w:type="auto"/>
                </w:tcPr>
                <w:p w14:paraId="64E6874C" w14:textId="77777777" w:rsidR="006805CF" w:rsidRDefault="006805CF" w:rsidP="00222B92">
                  <w:r>
                    <w:t>Taille Arcade</w:t>
                  </w:r>
                </w:p>
              </w:tc>
              <w:tc>
                <w:tcPr>
                  <w:tcW w:w="0" w:type="auto"/>
                </w:tcPr>
                <w:p w14:paraId="7AE14BE4" w14:textId="77777777" w:rsidR="006805CF" w:rsidRDefault="006805CF" w:rsidP="00222B92">
                  <w:r>
                    <w:t>Je veux une salle d'arcade comme dans le plan (voir plan etage4.png lettre A)</w:t>
                  </w:r>
                </w:p>
              </w:tc>
            </w:tr>
            <w:tr w:rsidR="006805CF" w14:paraId="572D6C8F" w14:textId="77777777" w:rsidTr="00222B92">
              <w:tc>
                <w:tcPr>
                  <w:tcW w:w="0" w:type="auto"/>
                </w:tcPr>
                <w:p w14:paraId="40A75D23" w14:textId="77777777" w:rsidR="006805CF" w:rsidRDefault="006805CF" w:rsidP="00222B92">
                  <w:r>
                    <w:t>Taille pizzeria</w:t>
                  </w:r>
                </w:p>
              </w:tc>
              <w:tc>
                <w:tcPr>
                  <w:tcW w:w="0" w:type="auto"/>
                </w:tcPr>
                <w:p w14:paraId="6FACE72C" w14:textId="77777777" w:rsidR="006805CF" w:rsidRDefault="006805CF" w:rsidP="00222B92">
                  <w:r>
                    <w:t>Je veux une pizzeria comme dans le plan (voir plan etage4.png lettre P)</w:t>
                  </w:r>
                </w:p>
              </w:tc>
            </w:tr>
            <w:tr w:rsidR="006805CF" w14:paraId="035E1832" w14:textId="77777777" w:rsidTr="00222B92">
              <w:tc>
                <w:tcPr>
                  <w:tcW w:w="0" w:type="auto"/>
                </w:tcPr>
                <w:p w14:paraId="04AA813F" w14:textId="77777777" w:rsidR="006805CF" w:rsidRDefault="006805CF" w:rsidP="00222B92">
                  <w:r>
                    <w:t>mur arcade</w:t>
                  </w:r>
                </w:p>
              </w:tc>
              <w:tc>
                <w:tcPr>
                  <w:tcW w:w="0" w:type="auto"/>
                </w:tcPr>
                <w:p w14:paraId="1C2CF274" w14:textId="77777777" w:rsidR="006805CF" w:rsidRDefault="006805CF" w:rsidP="00222B92">
                  <w:r>
                    <w:t>Les murs de la salle d'arcade son en texture noir</w:t>
                  </w:r>
                </w:p>
              </w:tc>
            </w:tr>
            <w:tr w:rsidR="006805CF" w14:paraId="27B76C32" w14:textId="77777777" w:rsidTr="00222B92">
              <w:tc>
                <w:tcPr>
                  <w:tcW w:w="0" w:type="auto"/>
                </w:tcPr>
                <w:p w14:paraId="4BD2F7A7" w14:textId="77777777" w:rsidR="006805CF" w:rsidRDefault="006805CF" w:rsidP="00222B92">
                  <w:r>
                    <w:t>mur pizzeria</w:t>
                  </w:r>
                </w:p>
              </w:tc>
              <w:tc>
                <w:tcPr>
                  <w:tcW w:w="0" w:type="auto"/>
                </w:tcPr>
                <w:p w14:paraId="77739210" w14:textId="77777777" w:rsidR="006805CF" w:rsidRDefault="006805CF" w:rsidP="00222B92">
                  <w:r>
                    <w:t>Les murs de la pizzeria sont en brique</w:t>
                  </w:r>
                </w:p>
              </w:tc>
            </w:tr>
            <w:tr w:rsidR="006805CF" w14:paraId="475D9156" w14:textId="77777777" w:rsidTr="00222B92">
              <w:tc>
                <w:tcPr>
                  <w:tcW w:w="0" w:type="auto"/>
                </w:tcPr>
                <w:p w14:paraId="42BE81B9" w14:textId="77777777" w:rsidR="006805CF" w:rsidRDefault="006805CF" w:rsidP="00222B92">
                  <w:r>
                    <w:t>Cuisine</w:t>
                  </w:r>
                </w:p>
              </w:tc>
              <w:tc>
                <w:tcPr>
                  <w:tcW w:w="0" w:type="auto"/>
                </w:tcPr>
                <w:p w14:paraId="21835B98" w14:textId="77777777" w:rsidR="006805CF" w:rsidRDefault="006805CF" w:rsidP="00222B92">
                  <w:r>
                    <w:t>Je veux une cuisine pour la pizzeria comme dans le plan (voir etage4.png lettre C)</w:t>
                  </w:r>
                </w:p>
              </w:tc>
            </w:tr>
            <w:tr w:rsidR="006805CF" w14:paraId="74B1F0D5" w14:textId="77777777" w:rsidTr="00222B92">
              <w:tc>
                <w:tcPr>
                  <w:tcW w:w="0" w:type="auto"/>
                </w:tcPr>
                <w:p w14:paraId="6B9D7624" w14:textId="77777777" w:rsidR="006805CF" w:rsidRDefault="006805CF" w:rsidP="00222B92">
                  <w:r>
                    <w:t>Divertissement</w:t>
                  </w:r>
                </w:p>
              </w:tc>
              <w:tc>
                <w:tcPr>
                  <w:tcW w:w="0" w:type="auto"/>
                </w:tcPr>
                <w:p w14:paraId="12CA447B" w14:textId="77777777" w:rsidR="006805CF" w:rsidRDefault="006805CF" w:rsidP="00222B92">
                  <w:r>
                    <w:t>A gauche de la porte de la salle d'arcade, il y a 3 billards, 6 flipper et 10 ordinateurs</w:t>
                  </w:r>
                </w:p>
              </w:tc>
            </w:tr>
            <w:tr w:rsidR="006805CF" w14:paraId="12E6BA55" w14:textId="77777777" w:rsidTr="00222B92">
              <w:tc>
                <w:tcPr>
                  <w:tcW w:w="0" w:type="auto"/>
                </w:tcPr>
                <w:p w14:paraId="69710686" w14:textId="77777777" w:rsidR="006805CF" w:rsidRDefault="006805CF" w:rsidP="00222B92">
                  <w:r>
                    <w:t>Table</w:t>
                  </w:r>
                </w:p>
              </w:tc>
              <w:tc>
                <w:tcPr>
                  <w:tcW w:w="0" w:type="auto"/>
                </w:tcPr>
                <w:p w14:paraId="3014394B" w14:textId="77777777" w:rsidR="006805CF" w:rsidRDefault="006805CF" w:rsidP="00222B92">
                  <w:r>
                    <w:t>Dans la pizzeria, il y a 8 tables</w:t>
                  </w:r>
                </w:p>
              </w:tc>
            </w:tr>
            <w:tr w:rsidR="006805CF" w14:paraId="349C27FA" w14:textId="77777777" w:rsidTr="00222B92">
              <w:tc>
                <w:tcPr>
                  <w:tcW w:w="0" w:type="auto"/>
                </w:tcPr>
                <w:p w14:paraId="3886F851" w14:textId="77777777" w:rsidR="006805CF" w:rsidRDefault="006805CF" w:rsidP="00222B92">
                  <w:r>
                    <w:t>Bornes</w:t>
                  </w:r>
                </w:p>
              </w:tc>
              <w:tc>
                <w:tcPr>
                  <w:tcW w:w="0" w:type="auto"/>
                </w:tcPr>
                <w:p w14:paraId="2CF10010" w14:textId="77777777" w:rsidR="006805CF" w:rsidRDefault="006805CF" w:rsidP="00222B92">
                  <w:r>
                    <w:t>A droite de la porte de la salle d'arcade, collées au murs, il y a des bornes d'arcade espacées de 1m chacune</w:t>
                  </w:r>
                </w:p>
              </w:tc>
            </w:tr>
            <w:tr w:rsidR="006805CF" w14:paraId="2766F1CA" w14:textId="77777777" w:rsidTr="00222B92">
              <w:tc>
                <w:tcPr>
                  <w:tcW w:w="0" w:type="auto"/>
                </w:tcPr>
                <w:p w14:paraId="65B66434" w14:textId="77777777" w:rsidR="006805CF" w:rsidRDefault="006805CF" w:rsidP="00222B92">
                  <w:r>
                    <w:t>Toilettes</w:t>
                  </w:r>
                </w:p>
              </w:tc>
              <w:tc>
                <w:tcPr>
                  <w:tcW w:w="0" w:type="auto"/>
                </w:tcPr>
                <w:p w14:paraId="212F1C8C" w14:textId="77777777" w:rsidR="006805CF" w:rsidRDefault="006805CF" w:rsidP="00222B92">
                  <w:r>
                    <w:t>Je veux des toilettes comme sur le plan (voir plan etag4.png lettre T)</w:t>
                  </w:r>
                </w:p>
              </w:tc>
            </w:tr>
            <w:tr w:rsidR="006805CF" w14:paraId="7AF2BEBE" w14:textId="77777777" w:rsidTr="00222B92">
              <w:tc>
                <w:tcPr>
                  <w:tcW w:w="0" w:type="auto"/>
                </w:tcPr>
                <w:p w14:paraId="33569E70" w14:textId="77777777" w:rsidR="006805CF" w:rsidRDefault="006805CF" w:rsidP="00222B92">
                  <w:r>
                    <w:lastRenderedPageBreak/>
                    <w:t>étage</w:t>
                  </w:r>
                </w:p>
              </w:tc>
              <w:tc>
                <w:tcPr>
                  <w:tcW w:w="0" w:type="auto"/>
                </w:tcPr>
                <w:p w14:paraId="1D08F02D" w14:textId="77777777" w:rsidR="006805CF" w:rsidRDefault="006805CF" w:rsidP="00222B92">
                  <w:r>
                    <w:t>La salle d'arcade se trouve à l'étage 4</w:t>
                  </w:r>
                </w:p>
              </w:tc>
            </w:tr>
          </w:tbl>
          <w:p w14:paraId="4D8C7B67" w14:textId="77777777" w:rsidR="006805CF" w:rsidRDefault="006805CF" w:rsidP="00222B92"/>
        </w:tc>
      </w:tr>
    </w:tbl>
    <w:p w14:paraId="04D70917" w14:textId="77777777" w:rsidR="006805CF" w:rsidRDefault="006805CF" w:rsidP="00222F3F">
      <w:pPr>
        <w:pStyle w:val="Corpsdetexte"/>
      </w:pPr>
    </w:p>
    <w:p w14:paraId="39F5DC6B" w14:textId="57963BAA" w:rsidR="00092C67" w:rsidRDefault="00092C67" w:rsidP="00092C67">
      <w:pPr>
        <w:pStyle w:val="Titre2"/>
      </w:pPr>
      <w:r>
        <w:t>Proposition</w:t>
      </w:r>
    </w:p>
    <w:p w14:paraId="4A3B3335" w14:textId="77777777" w:rsidR="00646E8B" w:rsidRDefault="00646E8B" w:rsidP="00646E8B">
      <w:pPr>
        <w:pStyle w:val="Titre3"/>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46E8B" w14:paraId="11AB96DA" w14:textId="77777777" w:rsidTr="001A08E5">
        <w:tc>
          <w:tcPr>
            <w:tcW w:w="0" w:type="auto"/>
          </w:tcPr>
          <w:p w14:paraId="5C2850AB" w14:textId="77777777" w:rsidR="00646E8B" w:rsidRDefault="00646E8B" w:rsidP="001A08E5">
            <w:r>
              <w:t>En tant qu'abonné de la salle de musculation Je veux un parking  Pour pouvoir me parquer prêt de la salle</w:t>
            </w:r>
          </w:p>
        </w:tc>
      </w:tr>
      <w:tr w:rsidR="00646E8B" w14:paraId="61EA2C02" w14:textId="77777777" w:rsidTr="001A08E5">
        <w:tc>
          <w:tcPr>
            <w:tcW w:w="0" w:type="auto"/>
          </w:tcPr>
          <w:p w14:paraId="7EC6DDCB" w14:textId="77777777" w:rsidR="00646E8B" w:rsidRDefault="00646E8B" w:rsidP="001A08E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638"/>
              <w:gridCol w:w="7402"/>
            </w:tblGrid>
            <w:tr w:rsidR="00646E8B" w14:paraId="4FB57DDF" w14:textId="77777777" w:rsidTr="001A08E5">
              <w:tc>
                <w:tcPr>
                  <w:tcW w:w="0" w:type="auto"/>
                </w:tcPr>
                <w:p w14:paraId="2E37A238" w14:textId="150130AC" w:rsidR="00646E8B" w:rsidRDefault="00646E8B" w:rsidP="001A08E5">
                  <w:r>
                    <w:t>Taille</w:t>
                  </w:r>
                </w:p>
              </w:tc>
              <w:tc>
                <w:tcPr>
                  <w:tcW w:w="0" w:type="auto"/>
                </w:tcPr>
                <w:p w14:paraId="2757005B" w14:textId="77777777" w:rsidR="00646E8B" w:rsidRDefault="00646E8B" w:rsidP="001A08E5">
                  <w:r>
                    <w:t>Je veux un parking de 40 x 20 mètres</w:t>
                  </w:r>
                </w:p>
              </w:tc>
            </w:tr>
            <w:tr w:rsidR="00646E8B" w14:paraId="12BE6EBC" w14:textId="77777777" w:rsidTr="001A08E5">
              <w:tc>
                <w:tcPr>
                  <w:tcW w:w="0" w:type="auto"/>
                </w:tcPr>
                <w:p w14:paraId="00AAB38D" w14:textId="3398A408" w:rsidR="00646E8B" w:rsidRDefault="00646E8B" w:rsidP="001A08E5">
                  <w:r>
                    <w:t>Emplacement</w:t>
                  </w:r>
                </w:p>
              </w:tc>
              <w:tc>
                <w:tcPr>
                  <w:tcW w:w="0" w:type="auto"/>
                </w:tcPr>
                <w:p w14:paraId="2FB6CC0A" w14:textId="77777777" w:rsidR="00646E8B" w:rsidRDefault="00646E8B" w:rsidP="001A08E5">
                  <w:r>
                    <w:t>Je veux que le parking soit sur le côté sud du bâtiment</w:t>
                  </w:r>
                </w:p>
              </w:tc>
            </w:tr>
            <w:tr w:rsidR="00646E8B" w14:paraId="74CB5AEE" w14:textId="77777777" w:rsidTr="001A08E5">
              <w:tc>
                <w:tcPr>
                  <w:tcW w:w="0" w:type="auto"/>
                </w:tcPr>
                <w:p w14:paraId="2EAACBC5" w14:textId="77777777" w:rsidR="00646E8B" w:rsidRDefault="00646E8B" w:rsidP="001A08E5">
                  <w:r>
                    <w:t>matériau</w:t>
                  </w:r>
                </w:p>
              </w:tc>
              <w:tc>
                <w:tcPr>
                  <w:tcW w:w="0" w:type="auto"/>
                </w:tcPr>
                <w:p w14:paraId="69581FDD" w14:textId="77777777" w:rsidR="00646E8B" w:rsidRDefault="00646E8B" w:rsidP="001A08E5">
                  <w:r>
                    <w:t>Je veux que le parking soit en dallage en pavés en béton vieillis gris</w:t>
                  </w:r>
                </w:p>
              </w:tc>
            </w:tr>
            <w:tr w:rsidR="00646E8B" w14:paraId="209E2C5B" w14:textId="77777777" w:rsidTr="001A08E5">
              <w:tc>
                <w:tcPr>
                  <w:tcW w:w="0" w:type="auto"/>
                </w:tcPr>
                <w:p w14:paraId="386C455D" w14:textId="60549EF1" w:rsidR="00646E8B" w:rsidRDefault="00646E8B" w:rsidP="001A08E5">
                  <w:r>
                    <w:t>Accessibilité</w:t>
                  </w:r>
                </w:p>
              </w:tc>
              <w:tc>
                <w:tcPr>
                  <w:tcW w:w="0" w:type="auto"/>
                </w:tcPr>
                <w:p w14:paraId="2CADBFA7" w14:textId="77777777" w:rsidR="00646E8B" w:rsidRDefault="00646E8B" w:rsidP="001A08E5">
                  <w:r>
                    <w:t>Je veux avoir accès en entrant par le côté ouest du bâtiment</w:t>
                  </w:r>
                </w:p>
              </w:tc>
            </w:tr>
            <w:tr w:rsidR="00646E8B" w14:paraId="5F0B4E7C" w14:textId="77777777" w:rsidTr="001A08E5">
              <w:tc>
                <w:tcPr>
                  <w:tcW w:w="0" w:type="auto"/>
                </w:tcPr>
                <w:p w14:paraId="6F186BDC" w14:textId="3E57CEFB" w:rsidR="00646E8B" w:rsidRDefault="00646E8B" w:rsidP="001A08E5">
                  <w:r>
                    <w:t>Éclairage</w:t>
                  </w:r>
                </w:p>
              </w:tc>
              <w:tc>
                <w:tcPr>
                  <w:tcW w:w="0" w:type="auto"/>
                </w:tcPr>
                <w:p w14:paraId="16EEB7BB" w14:textId="77777777" w:rsidR="00646E8B" w:rsidRDefault="00646E8B" w:rsidP="001A08E5">
                  <w:r>
                    <w:t>Je veux que le parking soit éclairer avec 4 lampadaire sur les longueurs, ils sont espacés de 10 mètres chacun</w:t>
                  </w:r>
                </w:p>
              </w:tc>
            </w:tr>
            <w:tr w:rsidR="00646E8B" w14:paraId="0C9F5038" w14:textId="77777777" w:rsidTr="001A08E5">
              <w:tc>
                <w:tcPr>
                  <w:tcW w:w="0" w:type="auto"/>
                </w:tcPr>
                <w:p w14:paraId="4FCEC4CF" w14:textId="77777777" w:rsidR="00646E8B" w:rsidRDefault="00646E8B" w:rsidP="001A08E5">
                  <w:r>
                    <w:t>Nombre de place</w:t>
                  </w:r>
                </w:p>
              </w:tc>
              <w:tc>
                <w:tcPr>
                  <w:tcW w:w="0" w:type="auto"/>
                </w:tcPr>
                <w:p w14:paraId="4A612A44" w14:textId="77777777" w:rsidR="00646E8B" w:rsidRDefault="00646E8B" w:rsidP="001A08E5">
                  <w:r>
                    <w:t>Je veux que le parking ait 8 places pour les voitures</w:t>
                  </w:r>
                </w:p>
              </w:tc>
            </w:tr>
            <w:tr w:rsidR="00646E8B" w14:paraId="4542AC40" w14:textId="77777777" w:rsidTr="001A08E5">
              <w:tc>
                <w:tcPr>
                  <w:tcW w:w="0" w:type="auto"/>
                </w:tcPr>
                <w:p w14:paraId="56D51BD4" w14:textId="77777777" w:rsidR="00646E8B" w:rsidRDefault="00646E8B" w:rsidP="001A08E5">
                  <w:r>
                    <w:t>Place handicapé</w:t>
                  </w:r>
                </w:p>
              </w:tc>
              <w:tc>
                <w:tcPr>
                  <w:tcW w:w="0" w:type="auto"/>
                </w:tcPr>
                <w:p w14:paraId="489989A7" w14:textId="77777777" w:rsidR="00646E8B" w:rsidRDefault="00646E8B" w:rsidP="001A08E5">
                  <w:r>
                    <w:t>Je veux que la place à côté de l'entré soit une place handicapé</w:t>
                  </w:r>
                </w:p>
              </w:tc>
            </w:tr>
            <w:tr w:rsidR="00646E8B" w14:paraId="6CC23963" w14:textId="77777777" w:rsidTr="001A08E5">
              <w:tc>
                <w:tcPr>
                  <w:tcW w:w="0" w:type="auto"/>
                </w:tcPr>
                <w:p w14:paraId="29D6F243" w14:textId="77777777" w:rsidR="00646E8B" w:rsidRDefault="00646E8B" w:rsidP="001A08E5">
                  <w:r>
                    <w:t>Grillage</w:t>
                  </w:r>
                </w:p>
              </w:tc>
              <w:tc>
                <w:tcPr>
                  <w:tcW w:w="0" w:type="auto"/>
                </w:tcPr>
                <w:p w14:paraId="3618B41B" w14:textId="77777777" w:rsidR="00646E8B" w:rsidRDefault="00646E8B" w:rsidP="001A08E5">
                  <w:r>
                    <w:t>Je veux qu'il y ait un grillage autour du parking d'une hauteur de 2,50 mètres</w:t>
                  </w:r>
                </w:p>
              </w:tc>
            </w:tr>
          </w:tbl>
          <w:p w14:paraId="7220730A" w14:textId="77777777" w:rsidR="00646E8B" w:rsidRDefault="00646E8B" w:rsidP="001A08E5"/>
        </w:tc>
      </w:tr>
    </w:tbl>
    <w:p w14:paraId="6007ECD7" w14:textId="77777777" w:rsidR="00646E8B" w:rsidRPr="00646E8B" w:rsidRDefault="00646E8B" w:rsidP="00646E8B">
      <w:pPr>
        <w:pStyle w:val="Retraitcorpsdetexte"/>
      </w:pPr>
    </w:p>
    <w:p w14:paraId="62C29A12" w14:textId="77777777" w:rsidR="00446E95" w:rsidRPr="00A400FD" w:rsidRDefault="00446E95" w:rsidP="00446E95">
      <w:pPr>
        <w:pStyle w:val="Titre1"/>
      </w:pPr>
      <w:bookmarkStart w:id="24" w:name="_Toc128323768"/>
      <w:r>
        <w:t>Conception</w:t>
      </w:r>
      <w:bookmarkEnd w:id="24"/>
    </w:p>
    <w:p w14:paraId="5E9D98AD" w14:textId="77777777" w:rsidR="00446E95" w:rsidRDefault="00446E95" w:rsidP="008E53F9">
      <w:pPr>
        <w:pStyle w:val="Titre2"/>
      </w:pPr>
      <w:bookmarkStart w:id="25" w:name="_Toc128323769"/>
      <w:r>
        <w:t>Architecture</w:t>
      </w:r>
      <w:bookmarkEnd w:id="25"/>
    </w:p>
    <w:p w14:paraId="5EF71384"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47B493A8" w14:textId="77777777" w:rsidR="00446E95" w:rsidRDefault="00446E95" w:rsidP="008E53F9">
      <w:pPr>
        <w:pStyle w:val="Titre2"/>
      </w:pPr>
      <w:bookmarkStart w:id="26" w:name="_Toc128323770"/>
      <w:r>
        <w:t>Modèles de donnée</w:t>
      </w:r>
      <w:bookmarkEnd w:id="26"/>
    </w:p>
    <w:p w14:paraId="759172AA" w14:textId="77777777" w:rsidR="00446E95" w:rsidRDefault="00446E95" w:rsidP="00446E95">
      <w:pPr>
        <w:pStyle w:val="Informations"/>
      </w:pPr>
      <w:r>
        <w:t>Ce chapitre est toujours applicable à un projet de développement. Il n’est que parfois applicable à un projet système ou réseau.</w:t>
      </w:r>
    </w:p>
    <w:p w14:paraId="67E8CD68" w14:textId="77777777" w:rsidR="00446E95" w:rsidRDefault="00446E95" w:rsidP="00446E95">
      <w:pPr>
        <w:pStyle w:val="Informations"/>
      </w:pPr>
    </w:p>
    <w:p w14:paraId="691CED1D" w14:textId="77777777" w:rsidR="00446E95" w:rsidRDefault="00446E95" w:rsidP="00446E95">
      <w:pPr>
        <w:pStyle w:val="Informations"/>
      </w:pPr>
      <w:r>
        <w:t>Le chapitre contient toujours au moins un modèle conceptuel de données (dictionnaire de données)</w:t>
      </w:r>
    </w:p>
    <w:p w14:paraId="15C165AD" w14:textId="77777777" w:rsidR="00446E95" w:rsidRDefault="00446E95" w:rsidP="00446E95">
      <w:pPr>
        <w:pStyle w:val="Informations"/>
      </w:pPr>
    </w:p>
    <w:p w14:paraId="37666628"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6E69CADE" w14:textId="77777777" w:rsidR="007F30AE" w:rsidRPr="007F30AE" w:rsidRDefault="005C1848" w:rsidP="008E53F9">
      <w:pPr>
        <w:pStyle w:val="Titre2"/>
      </w:pPr>
      <w:bookmarkStart w:id="27" w:name="_Toc128323771"/>
      <w:bookmarkEnd w:id="22"/>
      <w:bookmarkEnd w:id="23"/>
      <w:r>
        <w:t>Implémentations spécifiques</w:t>
      </w:r>
      <w:bookmarkEnd w:id="27"/>
    </w:p>
    <w:p w14:paraId="6B98ABA5"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5AFDC2AA" w14:textId="77777777" w:rsidR="0037071E" w:rsidRDefault="007F30AE">
      <w:pPr>
        <w:pStyle w:val="Informations"/>
        <w:numPr>
          <w:ilvl w:val="0"/>
          <w:numId w:val="5"/>
        </w:numPr>
      </w:pPr>
      <w:r w:rsidRPr="0037071E">
        <w:t>Autant que possible de manière graphique</w:t>
      </w:r>
      <w:r w:rsidR="007211A1">
        <w:t>, imagée, tableaux, etc.</w:t>
      </w:r>
    </w:p>
    <w:p w14:paraId="5421D8FC" w14:textId="77777777" w:rsidR="007F30AE" w:rsidRDefault="007F30AE">
      <w:pPr>
        <w:pStyle w:val="Informations"/>
        <w:numPr>
          <w:ilvl w:val="0"/>
          <w:numId w:val="5"/>
        </w:numPr>
      </w:pPr>
      <w:r w:rsidRPr="0037071E">
        <w:t>Tous les cas particuliers devraient y être spécifiés</w:t>
      </w:r>
      <w:r w:rsidR="00B147A7" w:rsidRPr="0037071E">
        <w:t>…</w:t>
      </w:r>
    </w:p>
    <w:p w14:paraId="318E2499" w14:textId="77777777" w:rsidR="005C1848" w:rsidRDefault="005C1848">
      <w:pPr>
        <w:pStyle w:val="Informations"/>
        <w:numPr>
          <w:ilvl w:val="0"/>
          <w:numId w:val="5"/>
        </w:numPr>
      </w:pPr>
      <w:r>
        <w:t>Justifier les choix</w:t>
      </w:r>
    </w:p>
    <w:p w14:paraId="351ECE62" w14:textId="77777777" w:rsidR="007F30AE" w:rsidRPr="007F30AE" w:rsidRDefault="007F30AE" w:rsidP="008E53F9">
      <w:pPr>
        <w:pStyle w:val="Titre1"/>
      </w:pPr>
      <w:bookmarkStart w:id="28" w:name="_Toc532179964"/>
      <w:bookmarkStart w:id="29" w:name="_Toc165969648"/>
      <w:bookmarkStart w:id="30" w:name="_Toc128323772"/>
      <w:r w:rsidRPr="007F30AE">
        <w:t>Réalisation</w:t>
      </w:r>
      <w:bookmarkEnd w:id="28"/>
      <w:bookmarkEnd w:id="29"/>
      <w:bookmarkEnd w:id="30"/>
    </w:p>
    <w:p w14:paraId="79E06668" w14:textId="77777777" w:rsidR="007F30AE" w:rsidRPr="007F30AE" w:rsidRDefault="00116F07" w:rsidP="008E53F9">
      <w:pPr>
        <w:pStyle w:val="Titre2"/>
      </w:pPr>
      <w:bookmarkStart w:id="31" w:name="_Toc128323773"/>
      <w:r>
        <w:t>Installation de l’e</w:t>
      </w:r>
      <w:r w:rsidR="005C1848">
        <w:t>nvironnement de travail</w:t>
      </w:r>
      <w:bookmarkEnd w:id="31"/>
    </w:p>
    <w:p w14:paraId="30C597B2"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7596181" w14:textId="77777777" w:rsidR="00920F4E" w:rsidRPr="00920F4E" w:rsidRDefault="00B147A7">
      <w:pPr>
        <w:pStyle w:val="Informations"/>
        <w:numPr>
          <w:ilvl w:val="0"/>
          <w:numId w:val="5"/>
        </w:numPr>
      </w:pPr>
      <w:r w:rsidRPr="00920F4E">
        <w:t>Versions des outils logiciels utilisés (OS, applications, pilotes, librairies, etc.)</w:t>
      </w:r>
    </w:p>
    <w:p w14:paraId="2AFE6389"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C3D5828" w14:textId="77777777" w:rsidR="00E81328" w:rsidRDefault="00AB1CA6">
      <w:pPr>
        <w:pStyle w:val="Informations"/>
        <w:numPr>
          <w:ilvl w:val="0"/>
          <w:numId w:val="5"/>
        </w:numPr>
      </w:pPr>
      <w:r w:rsidRPr="00920F4E">
        <w:t>Arborescences des documents produits</w:t>
      </w:r>
      <w:r w:rsidR="00552D07" w:rsidRPr="00920F4E">
        <w:t>.</w:t>
      </w:r>
    </w:p>
    <w:p w14:paraId="586BEB1E" w14:textId="77777777" w:rsidR="002B1E09" w:rsidRPr="00920F4E" w:rsidRDefault="002B1E09">
      <w:pPr>
        <w:pStyle w:val="Informations"/>
        <w:numPr>
          <w:ilvl w:val="0"/>
          <w:numId w:val="5"/>
        </w:numPr>
      </w:pPr>
      <w:r>
        <w:t>Comment accéder au code (repository)</w:t>
      </w:r>
    </w:p>
    <w:p w14:paraId="3F27D004" w14:textId="77777777" w:rsidR="00116F07" w:rsidRDefault="00116F07" w:rsidP="00116F07">
      <w:pPr>
        <w:pStyle w:val="Titre2"/>
      </w:pPr>
      <w:bookmarkStart w:id="32" w:name="_Toc128323774"/>
      <w:r>
        <w:t>Installation</w:t>
      </w:r>
    </w:p>
    <w:p w14:paraId="7563F56D" w14:textId="77777777" w:rsidR="00116F07" w:rsidRPr="00116F07" w:rsidRDefault="00116F07" w:rsidP="00116F07">
      <w:pPr>
        <w:pStyle w:val="Informations"/>
      </w:pPr>
      <w:r>
        <w:t>Ce chapitre décrit comment mettre en œuvre le produit dans un environnement de test (staging server) et/ou de production</w:t>
      </w:r>
    </w:p>
    <w:p w14:paraId="16CB5DD9" w14:textId="77777777" w:rsidR="005C1848" w:rsidRPr="007F30AE" w:rsidRDefault="005C1848" w:rsidP="005C1848">
      <w:pPr>
        <w:pStyle w:val="Titre2"/>
      </w:pPr>
      <w:r>
        <w:lastRenderedPageBreak/>
        <w:t>Planification détaillée</w:t>
      </w:r>
      <w:bookmarkEnd w:id="32"/>
    </w:p>
    <w:p w14:paraId="12DBFC11" w14:textId="77777777" w:rsidR="005C1848" w:rsidRDefault="005C1848" w:rsidP="005C1848">
      <w:pPr>
        <w:pStyle w:val="Informations"/>
      </w:pPr>
      <w:bookmarkStart w:id="33" w:name="_Toc532179961"/>
      <w:r>
        <w:t>Liste des sprints avec les stories qui ont été réalisées dans chacun.</w:t>
      </w:r>
    </w:p>
    <w:p w14:paraId="1C61CE6D" w14:textId="77777777" w:rsidR="002B1E09" w:rsidRDefault="002B1E09" w:rsidP="005C1848">
      <w:pPr>
        <w:pStyle w:val="Informations"/>
      </w:pPr>
      <w:r>
        <w:t>On doit pouvoir voir si une story a été débutée dans un sprint mais terminée dans un autre.</w:t>
      </w:r>
    </w:p>
    <w:p w14:paraId="6F38F28D" w14:textId="77777777" w:rsidR="00505421" w:rsidRPr="007F30AE" w:rsidRDefault="00F16ADE" w:rsidP="008E53F9">
      <w:pPr>
        <w:pStyle w:val="Titre2"/>
      </w:pPr>
      <w:bookmarkStart w:id="34" w:name="_Toc128323775"/>
      <w:bookmarkEnd w:id="33"/>
      <w:r>
        <w:t>Journal de Bord</w:t>
      </w:r>
      <w:bookmarkEnd w:id="34"/>
    </w:p>
    <w:p w14:paraId="76BE0BF2"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73DD4583" w14:textId="77777777" w:rsidR="00505421" w:rsidRPr="00920F4E" w:rsidRDefault="00505421" w:rsidP="002B1E09">
      <w:pPr>
        <w:pStyle w:val="Informations"/>
      </w:pPr>
      <w:r>
        <w:t>Date, raison, description, etc.</w:t>
      </w:r>
    </w:p>
    <w:p w14:paraId="0AC0A383" w14:textId="77777777" w:rsidR="007F30AE" w:rsidRPr="007F30AE" w:rsidRDefault="007F30AE" w:rsidP="008E53F9">
      <w:pPr>
        <w:pStyle w:val="Titre1"/>
      </w:pPr>
      <w:bookmarkStart w:id="35" w:name="_Toc532179966"/>
      <w:bookmarkStart w:id="36" w:name="_Toc165969650"/>
      <w:bookmarkStart w:id="37" w:name="_Toc128323776"/>
      <w:r w:rsidRPr="007F30AE">
        <w:t>Tests</w:t>
      </w:r>
      <w:bookmarkEnd w:id="35"/>
      <w:bookmarkEnd w:id="36"/>
      <w:bookmarkEnd w:id="37"/>
    </w:p>
    <w:p w14:paraId="1B4D81E1" w14:textId="77777777" w:rsidR="005C1848" w:rsidRDefault="005C1848" w:rsidP="008E53F9">
      <w:pPr>
        <w:pStyle w:val="Titre2"/>
      </w:pPr>
      <w:bookmarkStart w:id="38" w:name="_Toc128323777"/>
      <w:bookmarkStart w:id="39" w:name="_Toc532179968"/>
      <w:bookmarkStart w:id="40" w:name="_Toc165969652"/>
      <w:bookmarkStart w:id="41" w:name="_Ref308525868"/>
      <w:r>
        <w:t>Stratégie de test</w:t>
      </w:r>
      <w:bookmarkEnd w:id="38"/>
    </w:p>
    <w:p w14:paraId="077C4B71" w14:textId="77777777" w:rsidR="005C1848" w:rsidRPr="00920F4E" w:rsidRDefault="005C1848" w:rsidP="005C1848">
      <w:pPr>
        <w:pStyle w:val="Informations"/>
      </w:pPr>
      <w:r w:rsidRPr="00920F4E">
        <w:t>Qui, quand, avec quelles données, dans quel ordre, etc.</w:t>
      </w:r>
    </w:p>
    <w:p w14:paraId="4666D217" w14:textId="77777777" w:rsidR="007F30AE" w:rsidRPr="007F30AE" w:rsidRDefault="007F30AE" w:rsidP="008E53F9">
      <w:pPr>
        <w:pStyle w:val="Titre2"/>
      </w:pPr>
      <w:bookmarkStart w:id="42" w:name="_Toc128323778"/>
      <w:r w:rsidRPr="007F30AE">
        <w:t>Dossier des tests</w:t>
      </w:r>
      <w:bookmarkEnd w:id="39"/>
      <w:bookmarkEnd w:id="40"/>
      <w:bookmarkEnd w:id="41"/>
      <w:bookmarkEnd w:id="42"/>
    </w:p>
    <w:p w14:paraId="7196A45A"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B2C1565"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253D918B" w14:textId="77777777" w:rsidR="002B1E09" w:rsidRPr="00920F4E" w:rsidRDefault="002B1E09" w:rsidP="002B1E09">
      <w:pPr>
        <w:pStyle w:val="Titre2"/>
      </w:pPr>
      <w:bookmarkStart w:id="43" w:name="_Toc128323779"/>
      <w:r>
        <w:t>Problèmes restants</w:t>
      </w:r>
      <w:bookmarkEnd w:id="43"/>
    </w:p>
    <w:p w14:paraId="460550C5" w14:textId="77777777" w:rsidR="002B1E09" w:rsidRDefault="007F30AE" w:rsidP="002B1E09">
      <w:pPr>
        <w:pStyle w:val="Informations"/>
      </w:pPr>
      <w:r w:rsidRPr="00920F4E">
        <w:t>Liste des bugs répertoriés avec</w:t>
      </w:r>
    </w:p>
    <w:p w14:paraId="54F87626" w14:textId="77777777" w:rsidR="002B1E09" w:rsidRDefault="002B1E09">
      <w:pPr>
        <w:pStyle w:val="Informations"/>
        <w:numPr>
          <w:ilvl w:val="0"/>
          <w:numId w:val="5"/>
        </w:numPr>
      </w:pPr>
      <w:r>
        <w:t>D</w:t>
      </w:r>
      <w:r w:rsidR="007F30AE" w:rsidRPr="00920F4E">
        <w:t>ate de découverte</w:t>
      </w:r>
    </w:p>
    <w:p w14:paraId="5AD96ED0" w14:textId="77777777" w:rsidR="00920F4E" w:rsidRDefault="002B1E09">
      <w:pPr>
        <w:pStyle w:val="Informations"/>
        <w:numPr>
          <w:ilvl w:val="0"/>
          <w:numId w:val="5"/>
        </w:numPr>
      </w:pPr>
      <w:r>
        <w:t>Impact</w:t>
      </w:r>
    </w:p>
    <w:p w14:paraId="627D07B0" w14:textId="77777777" w:rsidR="002B1E09" w:rsidRDefault="002B1E09">
      <w:pPr>
        <w:pStyle w:val="Informations"/>
        <w:numPr>
          <w:ilvl w:val="0"/>
          <w:numId w:val="5"/>
        </w:numPr>
      </w:pPr>
      <w:r>
        <w:t>Comment le contourner</w:t>
      </w:r>
    </w:p>
    <w:p w14:paraId="719CDAE1" w14:textId="77777777" w:rsidR="002B1E09" w:rsidRDefault="002B1E09">
      <w:pPr>
        <w:pStyle w:val="Informations"/>
        <w:numPr>
          <w:ilvl w:val="0"/>
          <w:numId w:val="5"/>
        </w:numPr>
      </w:pPr>
      <w:r>
        <w:t>Piste de résolution</w:t>
      </w:r>
    </w:p>
    <w:p w14:paraId="2985D1D1" w14:textId="77777777" w:rsidR="007F30AE" w:rsidRPr="007F30AE" w:rsidRDefault="007F30AE" w:rsidP="008E53F9">
      <w:pPr>
        <w:pStyle w:val="Titre1"/>
      </w:pPr>
      <w:bookmarkStart w:id="44" w:name="_Toc165969653"/>
      <w:bookmarkStart w:id="45" w:name="_Toc128323780"/>
      <w:r w:rsidRPr="007F30AE">
        <w:t>Conclusion</w:t>
      </w:r>
      <w:bookmarkEnd w:id="44"/>
      <w:bookmarkEnd w:id="45"/>
    </w:p>
    <w:p w14:paraId="0DCEFDF2" w14:textId="77777777" w:rsidR="007F30AE" w:rsidRPr="00152A26" w:rsidRDefault="007F30AE" w:rsidP="008E53F9">
      <w:pPr>
        <w:pStyle w:val="Titre2"/>
      </w:pPr>
      <w:bookmarkStart w:id="46" w:name="_Toc165969654"/>
      <w:bookmarkStart w:id="47" w:name="_Toc128323781"/>
      <w:r w:rsidRPr="00152A26">
        <w:t xml:space="preserve">Bilan des </w:t>
      </w:r>
      <w:bookmarkEnd w:id="46"/>
      <w:r w:rsidR="008E53F9">
        <w:t>fonctionnalités demandées</w:t>
      </w:r>
      <w:bookmarkEnd w:id="47"/>
    </w:p>
    <w:p w14:paraId="58F0D72C"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A7B9DE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365AED6" w14:textId="77777777" w:rsidR="007F30AE" w:rsidRPr="007F30AE" w:rsidRDefault="007F30AE" w:rsidP="008E53F9">
      <w:pPr>
        <w:pStyle w:val="Titre2"/>
      </w:pPr>
      <w:bookmarkStart w:id="48" w:name="_Toc165969655"/>
      <w:bookmarkStart w:id="49" w:name="_Toc128323782"/>
      <w:r w:rsidRPr="007F30AE">
        <w:t>Bilan de la planification</w:t>
      </w:r>
      <w:bookmarkEnd w:id="48"/>
      <w:bookmarkEnd w:id="49"/>
    </w:p>
    <w:p w14:paraId="4EF1349D"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67C41F4" w14:textId="77777777" w:rsidR="007F30AE" w:rsidRPr="007F30AE" w:rsidRDefault="007F30AE" w:rsidP="008E53F9">
      <w:pPr>
        <w:pStyle w:val="Titre2"/>
      </w:pPr>
      <w:bookmarkStart w:id="50" w:name="_Toc165969656"/>
      <w:bookmarkStart w:id="51" w:name="_Toc128323783"/>
      <w:r w:rsidRPr="007F30AE">
        <w:t>Bilan personnel</w:t>
      </w:r>
      <w:bookmarkEnd w:id="50"/>
      <w:bookmarkEnd w:id="51"/>
    </w:p>
    <w:p w14:paraId="37FAFC17" w14:textId="77777777" w:rsidR="00920F4E" w:rsidRDefault="007F30AE" w:rsidP="002B1E09">
      <w:pPr>
        <w:pStyle w:val="Informations"/>
      </w:pPr>
      <w:r w:rsidRPr="00920F4E">
        <w:t>Si c’était à refaire</w:t>
      </w:r>
      <w:r w:rsidR="00A3107E" w:rsidRPr="00920F4E">
        <w:t>:</w:t>
      </w:r>
    </w:p>
    <w:p w14:paraId="32A5DF0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20695C1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4FDDA30" w14:textId="77777777" w:rsidR="00A3107E" w:rsidRPr="00920F4E" w:rsidRDefault="00A3107E" w:rsidP="002B1E09">
      <w:pPr>
        <w:pStyle w:val="Informations"/>
      </w:pPr>
      <w:r w:rsidRPr="00920F4E">
        <w:t>Qu’est que ce projet m’a appris ?</w:t>
      </w:r>
    </w:p>
    <w:p w14:paraId="19A80708" w14:textId="77777777" w:rsidR="004206A2" w:rsidRPr="00920F4E" w:rsidRDefault="004206A2" w:rsidP="002B1E09">
      <w:pPr>
        <w:pStyle w:val="Informations"/>
      </w:pPr>
      <w:r w:rsidRPr="00920F4E">
        <w:t>Suite à donner, améliorations souhaitables, …</w:t>
      </w:r>
    </w:p>
    <w:p w14:paraId="5E227C18" w14:textId="77777777" w:rsidR="00A3107E" w:rsidRPr="00920F4E" w:rsidRDefault="00A3107E" w:rsidP="002B1E09">
      <w:pPr>
        <w:pStyle w:val="Informations"/>
      </w:pPr>
      <w:r w:rsidRPr="00920F4E">
        <w:t>Remerciements, signature, etc.</w:t>
      </w:r>
    </w:p>
    <w:p w14:paraId="6BFF9BC7" w14:textId="77777777" w:rsidR="007F30AE" w:rsidRPr="007F30AE" w:rsidRDefault="007F30AE" w:rsidP="008E53F9">
      <w:pPr>
        <w:pStyle w:val="Titre1"/>
      </w:pPr>
      <w:bookmarkStart w:id="52" w:name="_Toc532179971"/>
      <w:bookmarkStart w:id="53" w:name="_Toc165969657"/>
      <w:bookmarkStart w:id="54" w:name="_Toc128323784"/>
      <w:r w:rsidRPr="007F30AE">
        <w:t>Divers</w:t>
      </w:r>
      <w:bookmarkEnd w:id="52"/>
      <w:bookmarkEnd w:id="53"/>
      <w:bookmarkEnd w:id="54"/>
    </w:p>
    <w:p w14:paraId="4808132F" w14:textId="77777777" w:rsidR="007F30AE" w:rsidRPr="007F30AE" w:rsidRDefault="007F30AE" w:rsidP="008E53F9">
      <w:pPr>
        <w:pStyle w:val="Titre2"/>
      </w:pPr>
      <w:bookmarkStart w:id="55" w:name="_Toc532179972"/>
      <w:bookmarkStart w:id="56" w:name="_Toc165969658"/>
      <w:bookmarkStart w:id="57" w:name="_Toc128323785"/>
      <w:r w:rsidRPr="007F30AE">
        <w:t>Journal de travail</w:t>
      </w:r>
      <w:bookmarkEnd w:id="55"/>
      <w:bookmarkEnd w:id="56"/>
      <w:bookmarkEnd w:id="57"/>
    </w:p>
    <w:p w14:paraId="78D4CF82"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7299B7A" w14:textId="77777777" w:rsidR="007F30AE" w:rsidRPr="007F30AE" w:rsidRDefault="00A3107E" w:rsidP="008E53F9">
      <w:pPr>
        <w:pStyle w:val="Titre2"/>
      </w:pPr>
      <w:bookmarkStart w:id="58" w:name="_Toc128323786"/>
      <w:r>
        <w:t>Bibliographie</w:t>
      </w:r>
      <w:bookmarkEnd w:id="58"/>
    </w:p>
    <w:p w14:paraId="323E448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19D6D0A6" w14:textId="77777777" w:rsidR="00903FEF" w:rsidRPr="007F30AE" w:rsidRDefault="00903FEF" w:rsidP="008E53F9">
      <w:pPr>
        <w:pStyle w:val="Titre2"/>
      </w:pPr>
      <w:bookmarkStart w:id="59" w:name="_Toc128323787"/>
      <w:r>
        <w:t>Webographie</w:t>
      </w:r>
      <w:bookmarkEnd w:id="59"/>
    </w:p>
    <w:p w14:paraId="610F243A" w14:textId="77777777" w:rsidR="00903FEF" w:rsidRPr="00920F4E" w:rsidRDefault="00903FEF" w:rsidP="002B1E09">
      <w:pPr>
        <w:pStyle w:val="Informations"/>
      </w:pPr>
      <w:r w:rsidRPr="00920F4E">
        <w:t>Références des sites Internet consultés durant le projet.</w:t>
      </w:r>
    </w:p>
    <w:p w14:paraId="1CEDC08E" w14:textId="77777777" w:rsidR="00903FEF" w:rsidRPr="007F30AE" w:rsidRDefault="00903FEF" w:rsidP="008E53F9">
      <w:pPr>
        <w:pStyle w:val="Titre1"/>
      </w:pPr>
      <w:bookmarkStart w:id="60" w:name="_Toc128323788"/>
      <w:r>
        <w:lastRenderedPageBreak/>
        <w:t>Annexes</w:t>
      </w:r>
      <w:bookmarkEnd w:id="60"/>
    </w:p>
    <w:p w14:paraId="6800C83F" w14:textId="77777777" w:rsidR="00903FEF" w:rsidRPr="00920F4E" w:rsidRDefault="00B64C66" w:rsidP="002B1E09">
      <w:pPr>
        <w:pStyle w:val="Informations"/>
      </w:pPr>
      <w:r w:rsidRPr="00920F4E">
        <w:t>Listing du code source (partiel ou, plus rarement complet)</w:t>
      </w:r>
    </w:p>
    <w:p w14:paraId="010F0FBA"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39DB0932"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2FC869A" w14:textId="3B25ED9C"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82B5" w14:textId="77777777" w:rsidR="00B54989" w:rsidRDefault="00B54989">
      <w:r>
        <w:separator/>
      </w:r>
    </w:p>
  </w:endnote>
  <w:endnote w:type="continuationSeparator" w:id="0">
    <w:p w14:paraId="21DC1263" w14:textId="77777777" w:rsidR="00B54989" w:rsidRDefault="00B54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9E17"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63A4316D" w14:textId="77777777" w:rsidTr="00E52B61">
      <w:trPr>
        <w:trHeight w:hRule="exact" w:val="227"/>
        <w:jc w:val="center"/>
      </w:trPr>
      <w:tc>
        <w:tcPr>
          <w:tcW w:w="3510" w:type="dxa"/>
          <w:vAlign w:val="center"/>
        </w:tcPr>
        <w:p w14:paraId="2C0AD7E7" w14:textId="77777777" w:rsidR="00AA4393" w:rsidRDefault="00AA4393" w:rsidP="00742484">
          <w:pPr>
            <w:pStyle w:val="-Pieddepage"/>
          </w:pPr>
          <w:r w:rsidRPr="00742484">
            <w:t>Auteur</w:t>
          </w:r>
          <w:r w:rsidRPr="00000197">
            <w:rPr>
              <w:rFonts w:cs="Arial"/>
              <w:szCs w:val="16"/>
            </w:rPr>
            <w:t> :</w:t>
          </w:r>
          <w:fldSimple w:instr=" AUTHOR   \* MERGEFORMAT ">
            <w:r w:rsidR="00952B09" w:rsidRPr="00952B09">
              <w:rPr>
                <w:rFonts w:cs="Arial"/>
                <w:noProof/>
                <w:szCs w:val="16"/>
              </w:rPr>
              <w:t>Ethan Rotzetter</w:t>
            </w:r>
          </w:fldSimple>
        </w:p>
        <w:p w14:paraId="37097E14" w14:textId="77777777" w:rsidR="00AA4393" w:rsidRPr="00000197" w:rsidRDefault="00AA4393" w:rsidP="002D7D46">
          <w:pPr>
            <w:pStyle w:val="-Pieddepage"/>
            <w:rPr>
              <w:rFonts w:cs="Arial"/>
              <w:szCs w:val="16"/>
            </w:rPr>
          </w:pPr>
        </w:p>
      </w:tc>
      <w:tc>
        <w:tcPr>
          <w:tcW w:w="2680" w:type="dxa"/>
          <w:vAlign w:val="center"/>
        </w:tcPr>
        <w:p w14:paraId="023691D9" w14:textId="77777777" w:rsidR="00AA4393" w:rsidRPr="00000197" w:rsidRDefault="00AA4393" w:rsidP="00955930">
          <w:pPr>
            <w:pStyle w:val="-Pieddepage"/>
            <w:jc w:val="center"/>
            <w:rPr>
              <w:rFonts w:cs="Arial"/>
              <w:szCs w:val="16"/>
            </w:rPr>
          </w:pPr>
        </w:p>
      </w:tc>
      <w:tc>
        <w:tcPr>
          <w:tcW w:w="3096" w:type="dxa"/>
          <w:vAlign w:val="center"/>
        </w:tcPr>
        <w:p w14:paraId="0285D760"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952B09">
            <w:rPr>
              <w:rFonts w:cs="Arial"/>
              <w:noProof/>
              <w:szCs w:val="16"/>
            </w:rPr>
            <w:t>29.01.2024</w:t>
          </w:r>
          <w:r w:rsidR="00A65F0B">
            <w:rPr>
              <w:rFonts w:cs="Arial"/>
              <w:szCs w:val="16"/>
            </w:rPr>
            <w:fldChar w:fldCharType="end"/>
          </w:r>
        </w:p>
      </w:tc>
    </w:tr>
    <w:tr w:rsidR="00AA4393" w:rsidRPr="00000197" w14:paraId="4FBEDBED" w14:textId="77777777" w:rsidTr="00E52B61">
      <w:trPr>
        <w:jc w:val="center"/>
      </w:trPr>
      <w:tc>
        <w:tcPr>
          <w:tcW w:w="3510" w:type="dxa"/>
          <w:vAlign w:val="center"/>
        </w:tcPr>
        <w:p w14:paraId="2D09123D" w14:textId="77777777"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00D72B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625E2">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625E2">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2EF6DE67"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52B09">
            <w:rPr>
              <w:rFonts w:cs="Arial"/>
              <w:noProof/>
              <w:szCs w:val="16"/>
            </w:rPr>
            <w:t>04.09.2009 15:21</w:t>
          </w:r>
          <w:r w:rsidR="00A65F0B">
            <w:rPr>
              <w:rFonts w:cs="Arial"/>
              <w:szCs w:val="16"/>
            </w:rPr>
            <w:fldChar w:fldCharType="end"/>
          </w:r>
        </w:p>
      </w:tc>
    </w:tr>
    <w:tr w:rsidR="00AA4393" w:rsidRPr="00000197" w14:paraId="0850A394" w14:textId="77777777" w:rsidTr="00E52B61">
      <w:trPr>
        <w:jc w:val="center"/>
      </w:trPr>
      <w:tc>
        <w:tcPr>
          <w:tcW w:w="3510" w:type="dxa"/>
          <w:vAlign w:val="center"/>
        </w:tcPr>
        <w:p w14:paraId="6807EA03" w14:textId="07B0AA9C"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952B09" w:rsidRPr="00952B09">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908C0">
            <w:rPr>
              <w:rFonts w:cs="Arial"/>
              <w:noProof/>
              <w:szCs w:val="16"/>
            </w:rPr>
            <w:t>27.02.2024 15:08</w:t>
          </w:r>
          <w:r w:rsidR="00A65F0B">
            <w:rPr>
              <w:rFonts w:cs="Arial"/>
              <w:szCs w:val="16"/>
            </w:rPr>
            <w:fldChar w:fldCharType="end"/>
          </w:r>
        </w:p>
      </w:tc>
      <w:tc>
        <w:tcPr>
          <w:tcW w:w="5776" w:type="dxa"/>
          <w:gridSpan w:val="2"/>
          <w:vAlign w:val="center"/>
        </w:tcPr>
        <w:p w14:paraId="12A969E8" w14:textId="77777777" w:rsidR="00AA4393" w:rsidRPr="00000197" w:rsidRDefault="00000000" w:rsidP="00955930">
          <w:pPr>
            <w:pStyle w:val="-Pieddepage"/>
            <w:jc w:val="right"/>
            <w:rPr>
              <w:rFonts w:cs="Arial"/>
              <w:szCs w:val="16"/>
            </w:rPr>
          </w:pPr>
          <w:fldSimple w:instr=" FILENAME  \* FirstCap  \* MERGEFORMAT ">
            <w:r w:rsidR="00952B09" w:rsidRPr="00952B09">
              <w:rPr>
                <w:rFonts w:cs="Arial"/>
                <w:noProof/>
                <w:szCs w:val="16"/>
              </w:rPr>
              <w:t>Document1</w:t>
            </w:r>
          </w:fldSimple>
        </w:p>
      </w:tc>
    </w:tr>
  </w:tbl>
  <w:p w14:paraId="18A02462"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553E"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C6C8A" w14:textId="77777777" w:rsidR="00B54989" w:rsidRDefault="00B54989">
      <w:r>
        <w:separator/>
      </w:r>
    </w:p>
  </w:footnote>
  <w:footnote w:type="continuationSeparator" w:id="0">
    <w:p w14:paraId="556040A1" w14:textId="77777777" w:rsidR="00B54989" w:rsidRDefault="00B54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E327"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7925C47" w14:textId="77777777">
      <w:trPr>
        <w:trHeight w:val="536"/>
        <w:jc w:val="center"/>
      </w:trPr>
      <w:tc>
        <w:tcPr>
          <w:tcW w:w="2445" w:type="dxa"/>
          <w:vAlign w:val="center"/>
        </w:tcPr>
        <w:p w14:paraId="15F26AEB" w14:textId="77777777" w:rsidR="00AA4393" w:rsidRDefault="00AA4393" w:rsidP="00E12AE5">
          <w:pPr>
            <w:pStyle w:val="ETML"/>
          </w:pPr>
          <w:r w:rsidRPr="00B4738A">
            <w:t>ETML</w:t>
          </w:r>
        </w:p>
      </w:tc>
      <w:tc>
        <w:tcPr>
          <w:tcW w:w="4560" w:type="dxa"/>
          <w:vAlign w:val="center"/>
        </w:tcPr>
        <w:p w14:paraId="0FFC7BE9" w14:textId="77777777" w:rsidR="00AA4393" w:rsidRPr="00B4738A" w:rsidRDefault="00AA4393" w:rsidP="00B4738A"/>
      </w:tc>
      <w:tc>
        <w:tcPr>
          <w:tcW w:w="2283" w:type="dxa"/>
          <w:vAlign w:val="center"/>
        </w:tcPr>
        <w:p w14:paraId="642A5882" w14:textId="77777777" w:rsidR="00AA4393" w:rsidRDefault="00AA4393" w:rsidP="001D72BA">
          <w:pPr>
            <w:pStyle w:val="En-tte"/>
            <w:jc w:val="right"/>
          </w:pPr>
          <w:r>
            <w:rPr>
              <w:noProof/>
            </w:rPr>
            <w:drawing>
              <wp:inline distT="0" distB="0" distL="0" distR="0" wp14:anchorId="5A115A70" wp14:editId="66C76D6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4EADC98"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5DD7"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2583526">
    <w:abstractNumId w:val="0"/>
  </w:num>
  <w:num w:numId="2" w16cid:durableId="1753156887">
    <w:abstractNumId w:val="3"/>
  </w:num>
  <w:num w:numId="3" w16cid:durableId="2098163394">
    <w:abstractNumId w:val="2"/>
  </w:num>
  <w:num w:numId="4" w16cid:durableId="529416203">
    <w:abstractNumId w:val="4"/>
  </w:num>
  <w:num w:numId="5" w16cid:durableId="1008098342">
    <w:abstractNumId w:val="5"/>
  </w:num>
  <w:num w:numId="6" w16cid:durableId="930965183">
    <w:abstractNumId w:val="1"/>
  </w:num>
  <w:num w:numId="7" w16cid:durableId="12716648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4807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213375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986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5058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06488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6905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09"/>
    <w:rsid w:val="00000197"/>
    <w:rsid w:val="00010B9A"/>
    <w:rsid w:val="0001209F"/>
    <w:rsid w:val="00021D00"/>
    <w:rsid w:val="000316F0"/>
    <w:rsid w:val="00044099"/>
    <w:rsid w:val="00045A82"/>
    <w:rsid w:val="00055DB3"/>
    <w:rsid w:val="00063F97"/>
    <w:rsid w:val="00065971"/>
    <w:rsid w:val="00067419"/>
    <w:rsid w:val="00086114"/>
    <w:rsid w:val="00092C67"/>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908C0"/>
    <w:rsid w:val="001C454D"/>
    <w:rsid w:val="001D4577"/>
    <w:rsid w:val="001D72BA"/>
    <w:rsid w:val="001F2420"/>
    <w:rsid w:val="001F6EEB"/>
    <w:rsid w:val="00222F3F"/>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227E1"/>
    <w:rsid w:val="00645760"/>
    <w:rsid w:val="00646E8B"/>
    <w:rsid w:val="00656974"/>
    <w:rsid w:val="006805CF"/>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262FC"/>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2B09"/>
    <w:rsid w:val="00955930"/>
    <w:rsid w:val="00961794"/>
    <w:rsid w:val="0099022A"/>
    <w:rsid w:val="009B009E"/>
    <w:rsid w:val="009B190E"/>
    <w:rsid w:val="009B6FDC"/>
    <w:rsid w:val="009C77BF"/>
    <w:rsid w:val="009D1A69"/>
    <w:rsid w:val="009D480B"/>
    <w:rsid w:val="009D79DB"/>
    <w:rsid w:val="009F75DD"/>
    <w:rsid w:val="00A3107E"/>
    <w:rsid w:val="00A400FD"/>
    <w:rsid w:val="00A47A8E"/>
    <w:rsid w:val="00A65F0B"/>
    <w:rsid w:val="00A706B7"/>
    <w:rsid w:val="00AA4393"/>
    <w:rsid w:val="00AB1CA6"/>
    <w:rsid w:val="00AC0321"/>
    <w:rsid w:val="00AD3EE8"/>
    <w:rsid w:val="00AE282D"/>
    <w:rsid w:val="00AF58E1"/>
    <w:rsid w:val="00B13CB9"/>
    <w:rsid w:val="00B147A7"/>
    <w:rsid w:val="00B20D38"/>
    <w:rsid w:val="00B241D2"/>
    <w:rsid w:val="00B33505"/>
    <w:rsid w:val="00B40A8E"/>
    <w:rsid w:val="00B44A78"/>
    <w:rsid w:val="00B4738A"/>
    <w:rsid w:val="00B54989"/>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25E2"/>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A5521"/>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7E991"/>
  <w15:docId w15:val="{AD4CFFAE-A441-44B2-9E9F-81A16B01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AC0321"/>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rotzette\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BD251514-30F7-4EDB-8A78-3A4898791DAF}">
  <ds:schemaRefs>
    <ds:schemaRef ds:uri="http://schemas.openxmlformats.org/officeDocument/2006/bibliography"/>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Template>
  <TotalTime>72</TotalTime>
  <Pages>10</Pages>
  <Words>2912</Words>
  <Characters>16022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18897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Ethan Rotzetter</dc:creator>
  <cp:lastModifiedBy>Ethan Rotzetter</cp:lastModifiedBy>
  <cp:revision>8</cp:revision>
  <cp:lastPrinted>2009-09-04T13:21:00Z</cp:lastPrinted>
  <dcterms:created xsi:type="dcterms:W3CDTF">2024-01-29T10:23:00Z</dcterms:created>
  <dcterms:modified xsi:type="dcterms:W3CDTF">2024-02-27T14:24:00Z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